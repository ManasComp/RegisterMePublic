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33"/>
        <w:gridCol w:w="3567"/>
      </w:tblGrid>
      <w:tr w:rsidR="00990736" w14:paraId="48CD0A36" w14:textId="77777777" w:rsidTr="00635CB9">
        <w:trPr>
          <w:trHeight w:val="1515"/>
        </w:trPr>
        <w:tc>
          <w:tcPr>
            <w:tcW w:w="15400" w:type="dxa"/>
            <w:gridSpan w:val="2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917"/>
              <w:gridCol w:w="1492"/>
              <w:gridCol w:w="1440"/>
              <w:gridCol w:w="4897"/>
              <w:gridCol w:w="1380"/>
              <w:gridCol w:w="2089"/>
              <w:gridCol w:w="1959"/>
            </w:tblGrid>
            <w:tr w:rsidR="002228B5" w:rsidRPr="00DF3DCB" w14:paraId="21D90234" w14:textId="77777777" w:rsidTr="002228B5">
              <w:trPr>
                <w:trHeight w:val="286"/>
              </w:trPr>
              <w:tc>
                <w:tcPr>
                  <w:tcW w:w="1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20C6FA" w14:textId="77777777" w:rsidR="00990736" w:rsidRPr="00DF3DCB" w:rsidRDefault="00990736" w:rsidP="00990736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val="en-US"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>ID:</w:t>
                  </w:r>
                </w:p>
                <w:p w14:paraId="067E46E8" w14:textId="6892AE91" w:rsidR="00990736" w:rsidRPr="00DF3DCB" w:rsidRDefault="00EF651C" w:rsidP="00990736">
                  <w:pPr>
                    <w:snapToGrid w:val="0"/>
                    <w:jc w:val="center"/>
                    <w:rPr>
                      <w:rFonts w:ascii="Arial" w:hAnsi="Arial" w:cs="Arial"/>
                      <w:b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begin">
                      <w:ffData>
                        <w:name w:val="Id"/>
                        <w:enabled/>
                        <w:calcOnExit w:val="0"/>
                        <w:textInput/>
                      </w:ffData>
                    </w:fldChar>
                  </w:r>
                  <w:bookmarkStart w:id="0" w:name="Id"/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end"/>
                  </w:r>
                  <w:bookmarkEnd w:id="0"/>
                </w:p>
              </w:tc>
              <w:tc>
                <w:tcPr>
                  <w:tcW w:w="1492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14:paraId="3572DCD7" w14:textId="77777777" w:rsidR="00990736" w:rsidRPr="00DF3DCB" w:rsidRDefault="00990736" w:rsidP="00990736">
                  <w:pPr>
                    <w:jc w:val="center"/>
                    <w:rPr>
                      <w:rFonts w:ascii="Arial" w:hAnsi="Arial" w:cs="Arial"/>
                      <w:b/>
                      <w:w w:val="80"/>
                      <w:sz w:val="16"/>
                      <w:szCs w:val="20"/>
                      <w:lang w:eastAsia="ar-SA"/>
                    </w:rPr>
                  </w:pPr>
                  <w:r w:rsidRPr="00DF3DCB">
                    <w:rPr>
                      <w:rFonts w:ascii="Arial" w:hAnsi="Arial" w:cs="Arial"/>
                      <w:b/>
                      <w:noProof/>
                      <w:sz w:val="20"/>
                    </w:rPr>
                    <w:drawing>
                      <wp:inline distT="0" distB="0" distL="0" distR="0" wp14:anchorId="068F7288" wp14:editId="73AC4FCD">
                        <wp:extent cx="847725" cy="816581"/>
                        <wp:effectExtent l="0" t="0" r="3175" b="0"/>
                        <wp:docPr id="1" name="Picture 2" descr="A black and white square with letters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2" descr="A black and white square with letters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0917" cy="8485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40" w:type="dxa"/>
                  <w:vMerge w:val="restart"/>
                  <w:vAlign w:val="center"/>
                </w:tcPr>
                <w:p w14:paraId="128F048B" w14:textId="77777777" w:rsidR="00990736" w:rsidRPr="00DF3DCB" w:rsidRDefault="00990736" w:rsidP="00990736">
                  <w:pPr>
                    <w:snapToGrid w:val="0"/>
                    <w:jc w:val="center"/>
                    <w:rPr>
                      <w:rFonts w:ascii="Arial" w:hAnsi="Arial" w:cs="Arial"/>
                      <w:b/>
                      <w:szCs w:val="20"/>
                      <w:lang w:eastAsia="ar-SA"/>
                    </w:rPr>
                  </w:pPr>
                  <w:r w:rsidRPr="00DF3DCB">
                    <w:rPr>
                      <w:rFonts w:ascii="Arial" w:hAnsi="Arial" w:cs="Arial"/>
                      <w:noProof/>
                      <w:sz w:val="20"/>
                    </w:rPr>
                    <w:drawing>
                      <wp:inline distT="0" distB="0" distL="0" distR="0" wp14:anchorId="7B90AEC9" wp14:editId="6E71BA90">
                        <wp:extent cx="822450" cy="881380"/>
                        <wp:effectExtent l="0" t="0" r="3175" b="0"/>
                        <wp:docPr id="705327488" name="Picture 705327488" descr="A black cat with white text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5327488" name="Picture 705327488" descr="A black cat with white text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3315" cy="9037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97" w:type="dxa"/>
                  <w:vMerge w:val="restart"/>
                  <w:vAlign w:val="center"/>
                </w:tcPr>
                <w:p w14:paraId="13580043" w14:textId="77777777" w:rsidR="00990736" w:rsidRPr="00DF3DCB" w:rsidRDefault="00990736" w:rsidP="00990736">
                  <w:pPr>
                    <w:snapToGrid w:val="0"/>
                    <w:jc w:val="center"/>
                    <w:rPr>
                      <w:rFonts w:ascii="Arial" w:hAnsi="Arial" w:cs="Arial"/>
                      <w:b/>
                      <w:szCs w:val="20"/>
                      <w:lang w:eastAsia="ar-SA"/>
                    </w:rPr>
                  </w:pPr>
                  <w:r w:rsidRPr="00DF3DCB">
                    <w:rPr>
                      <w:rFonts w:ascii="Arial" w:hAnsi="Arial" w:cs="Arial"/>
                      <w:b/>
                      <w:szCs w:val="20"/>
                      <w:lang w:eastAsia="ar-SA"/>
                    </w:rPr>
                    <w:t>FEDERATION INTERNATIONALE FELINE</w:t>
                  </w:r>
                </w:p>
                <w:p w14:paraId="320ED32C" w14:textId="77777777" w:rsidR="00990736" w:rsidRPr="00DF3DCB" w:rsidRDefault="00990736" w:rsidP="00990736">
                  <w:pPr>
                    <w:jc w:val="center"/>
                    <w:rPr>
                      <w:rFonts w:ascii="Arial" w:hAnsi="Arial" w:cs="Arial"/>
                      <w:sz w:val="4"/>
                      <w:szCs w:val="20"/>
                      <w:lang w:eastAsia="ar-SA"/>
                    </w:rPr>
                  </w:pPr>
                </w:p>
                <w:p w14:paraId="7F009B73" w14:textId="7D82494D" w:rsidR="003466C6" w:rsidRDefault="00990736" w:rsidP="00990736">
                  <w:pPr>
                    <w:jc w:val="center"/>
                    <w:rPr>
                      <w:rFonts w:ascii="Arial" w:hAnsi="Arial" w:cs="Arial"/>
                      <w:lang w:val="en-GB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  <w:lang w:eastAsia="ar-SA"/>
                    </w:rPr>
                    <w:t xml:space="preserve">Toto je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  <w:lang w:eastAsia="ar-SA"/>
                    </w:rPr>
                    <w:t>automaticky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  <w:lang w:eastAsia="ar-SA"/>
                    </w:rPr>
                    <w:t>vygenerovaný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  <w:lang w:eastAsia="ar-SA"/>
                    </w:rPr>
                    <w:t>dokument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  <w:lang w:eastAsia="ar-SA"/>
                    </w:rPr>
                    <w:t>pomocí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20"/>
                      <w:lang w:eastAsia="ar-SA"/>
                    </w:rPr>
                    <w:t>aplikace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20"/>
                      <w:lang w:eastAsia="ar-SA"/>
                    </w:rPr>
                    <w:t xml:space="preserve"> na </w:t>
                  </w:r>
                  <w:proofErr w:type="spellStart"/>
                  <w:r w:rsidRPr="003114C4">
                    <w:rPr>
                      <w:rFonts w:ascii="Arial" w:hAnsi="Arial" w:cs="Arial"/>
                      <w:sz w:val="16"/>
                      <w:szCs w:val="20"/>
                      <w:lang w:eastAsia="ar-SA"/>
                    </w:rPr>
                    <w:t>adrese</w:t>
                  </w:r>
                  <w:proofErr w:type="spellEnd"/>
                  <w:r w:rsidRPr="003114C4">
                    <w:rPr>
                      <w:rFonts w:ascii="Arial" w:hAnsi="Arial" w:cs="Arial"/>
                      <w:sz w:val="16"/>
                      <w:szCs w:val="20"/>
                      <w:lang w:eastAsia="ar-SA"/>
                    </w:rPr>
                    <w:t xml:space="preserve"> </w:t>
                  </w:r>
                  <w:r w:rsidR="008A0C0B">
                    <w:rPr>
                      <w:rFonts w:ascii="Arial" w:hAnsi="Arial" w:cs="Arial"/>
                      <w:lang w:val="en-GB"/>
                    </w:rPr>
                    <w:fldChar w:fldCharType="begin">
                      <w:ffData>
                        <w:name w:val="Url"/>
                        <w:enabled/>
                        <w:calcOnExit w:val="0"/>
                        <w:textInput/>
                      </w:ffData>
                    </w:fldChar>
                  </w:r>
                  <w:bookmarkStart w:id="1" w:name="Url"/>
                  <w:r w:rsidR="008A0C0B">
                    <w:rPr>
                      <w:rFonts w:ascii="Arial" w:hAnsi="Arial" w:cs="Arial"/>
                      <w:lang w:val="en-GB"/>
                    </w:rPr>
                    <w:instrText xml:space="preserve"> FORMTEXT </w:instrText>
                  </w:r>
                  <w:r w:rsidR="008A0C0B">
                    <w:rPr>
                      <w:rFonts w:ascii="Arial" w:hAnsi="Arial" w:cs="Arial"/>
                      <w:lang w:val="en-GB"/>
                    </w:rPr>
                  </w:r>
                  <w:r w:rsidR="008A0C0B">
                    <w:rPr>
                      <w:rFonts w:ascii="Arial" w:hAnsi="Arial" w:cs="Arial"/>
                      <w:lang w:val="en-GB"/>
                    </w:rPr>
                    <w:fldChar w:fldCharType="separate"/>
                  </w:r>
                  <w:r w:rsidR="008A0C0B">
                    <w:rPr>
                      <w:rFonts w:ascii="Arial" w:hAnsi="Arial" w:cs="Arial"/>
                      <w:noProof/>
                      <w:lang w:val="en-GB"/>
                    </w:rPr>
                    <w:t> </w:t>
                  </w:r>
                  <w:r w:rsidR="008A0C0B">
                    <w:rPr>
                      <w:rFonts w:ascii="Arial" w:hAnsi="Arial" w:cs="Arial"/>
                      <w:noProof/>
                      <w:lang w:val="en-GB"/>
                    </w:rPr>
                    <w:t> </w:t>
                  </w:r>
                  <w:r w:rsidR="008A0C0B">
                    <w:rPr>
                      <w:rFonts w:ascii="Arial" w:hAnsi="Arial" w:cs="Arial"/>
                      <w:noProof/>
                      <w:lang w:val="en-GB"/>
                    </w:rPr>
                    <w:t> </w:t>
                  </w:r>
                  <w:r w:rsidR="008A0C0B">
                    <w:rPr>
                      <w:rFonts w:ascii="Arial" w:hAnsi="Arial" w:cs="Arial"/>
                      <w:noProof/>
                      <w:lang w:val="en-GB"/>
                    </w:rPr>
                    <w:t> </w:t>
                  </w:r>
                  <w:r w:rsidR="008A0C0B">
                    <w:rPr>
                      <w:rFonts w:ascii="Arial" w:hAnsi="Arial" w:cs="Arial"/>
                      <w:noProof/>
                      <w:lang w:val="en-GB"/>
                    </w:rPr>
                    <w:t> </w:t>
                  </w:r>
                  <w:r w:rsidR="008A0C0B">
                    <w:rPr>
                      <w:rFonts w:ascii="Arial" w:hAnsi="Arial" w:cs="Arial"/>
                      <w:lang w:val="en-GB"/>
                    </w:rPr>
                    <w:fldChar w:fldCharType="end"/>
                  </w:r>
                  <w:bookmarkEnd w:id="1"/>
                  <w:r w:rsidRPr="003114C4">
                    <w:rPr>
                      <w:rFonts w:ascii="Arial" w:hAnsi="Arial" w:cs="Arial"/>
                      <w:lang w:val="en-GB"/>
                    </w:rPr>
                    <w:t>.</w:t>
                  </w:r>
                </w:p>
                <w:p w14:paraId="7DC807BC" w14:textId="78520E6E" w:rsidR="00990736" w:rsidRPr="003114C4" w:rsidRDefault="00990736" w:rsidP="00990736">
                  <w:pPr>
                    <w:jc w:val="center"/>
                    <w:rPr>
                      <w:rFonts w:ascii="Arial" w:hAnsi="Arial" w:cs="Arial"/>
                      <w:sz w:val="16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lang w:val="en-GB"/>
                    </w:rPr>
                    <w:t xml:space="preserve">Program </w:t>
                  </w:r>
                  <w:proofErr w:type="spellStart"/>
                  <w:r>
                    <w:rPr>
                      <w:rFonts w:ascii="Arial" w:hAnsi="Arial" w:cs="Arial"/>
                      <w:lang w:val="en-GB"/>
                    </w:rPr>
                    <w:t>vznikl</w:t>
                  </w:r>
                  <w:proofErr w:type="spellEnd"/>
                  <w:r>
                    <w:rPr>
                      <w:rFonts w:ascii="Arial" w:hAnsi="Arial" w:cs="Arial"/>
                      <w:lang w:val="en-GB"/>
                    </w:rPr>
                    <w:t xml:space="preserve"> v </w:t>
                  </w:r>
                  <w:proofErr w:type="spellStart"/>
                  <w:r>
                    <w:rPr>
                      <w:rFonts w:ascii="Arial" w:hAnsi="Arial" w:cs="Arial"/>
                      <w:lang w:val="en-GB"/>
                    </w:rPr>
                    <w:t>rámci</w:t>
                  </w:r>
                  <w:proofErr w:type="spellEnd"/>
                  <w:r>
                    <w:rPr>
                      <w:rFonts w:ascii="Arial" w:hAnsi="Arial" w:cs="Arial"/>
                      <w:lang w:val="en-GB"/>
                    </w:rPr>
                    <w:t xml:space="preserve"> BP </w:t>
                  </w:r>
                  <w:proofErr w:type="spellStart"/>
                  <w:r>
                    <w:rPr>
                      <w:rFonts w:ascii="Arial" w:hAnsi="Arial" w:cs="Arial"/>
                      <w:lang w:val="en-GB"/>
                    </w:rPr>
                    <w:t>na</w:t>
                  </w:r>
                  <w:proofErr w:type="spellEnd"/>
                  <w:r>
                    <w:rPr>
                      <w:rFonts w:ascii="Arial" w:hAnsi="Arial" w:cs="Arial"/>
                      <w:lang w:val="en-GB"/>
                    </w:rPr>
                    <w:t xml:space="preserve"> FI MUNI.</w:t>
                  </w:r>
                </w:p>
              </w:tc>
              <w:tc>
                <w:tcPr>
                  <w:tcW w:w="1380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086C2192" w14:textId="77777777" w:rsidR="00990736" w:rsidRPr="00990736" w:rsidRDefault="00990736" w:rsidP="00990736">
                  <w:pPr>
                    <w:jc w:val="center"/>
                    <w:rPr>
                      <w:rFonts w:ascii="Arial" w:hAnsi="Arial" w:cs="Arial"/>
                      <w:sz w:val="4"/>
                      <w:szCs w:val="20"/>
                      <w:lang w:eastAsia="ar-SA"/>
                    </w:rPr>
                  </w:pPr>
                  <w:r w:rsidRPr="00DF3DCB">
                    <w:rPr>
                      <w:rFonts w:ascii="Arial" w:hAnsi="Arial" w:cs="Arial"/>
                      <w:noProof/>
                      <w:sz w:val="20"/>
                    </w:rPr>
                    <w:drawing>
                      <wp:inline distT="0" distB="0" distL="0" distR="0" wp14:anchorId="087C310B" wp14:editId="280C0F0F">
                        <wp:extent cx="786130" cy="821905"/>
                        <wp:effectExtent l="0" t="0" r="1270" b="3810"/>
                        <wp:docPr id="61759867" name="Picture 1" descr="A black and white logo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759867" name="Picture 1" descr="A black and white logo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6275" cy="8952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5087B3" w14:textId="77777777" w:rsidR="00990736" w:rsidRPr="00DF3DCB" w:rsidRDefault="00990736" w:rsidP="00990736">
                  <w:pPr>
                    <w:snapToGrid w:val="0"/>
                    <w:ind w:left="-7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val="en-US" w:eastAsia="ar-SA"/>
                    </w:rPr>
                  </w:pPr>
                  <w:r w:rsidRPr="00DF3DCB"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 xml:space="preserve">Datum </w:t>
                  </w:r>
                  <w:proofErr w:type="spellStart"/>
                  <w:r w:rsidRPr="00DF3DCB"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>přijetí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>přihlášky</w:t>
                  </w:r>
                  <w:proofErr w:type="spellEnd"/>
                </w:p>
                <w:p w14:paraId="2772B792" w14:textId="5DF304D2" w:rsidR="00990736" w:rsidRPr="00DF3DCB" w:rsidRDefault="00EF651C" w:rsidP="00990736">
                  <w:pPr>
                    <w:ind w:left="-70"/>
                    <w:jc w:val="center"/>
                    <w:rPr>
                      <w:rFonts w:ascii="Arial" w:hAnsi="Arial" w:cs="Arial"/>
                      <w:b/>
                      <w:bCs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begin">
                      <w:ffData>
                        <w:name w:val="DateSend"/>
                        <w:enabled/>
                        <w:calcOnExit w:val="0"/>
                        <w:textInput/>
                      </w:ffData>
                    </w:fldChar>
                  </w:r>
                  <w:bookmarkStart w:id="2" w:name="DateSend"/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end"/>
                  </w:r>
                  <w:bookmarkEnd w:id="2"/>
                </w:p>
              </w:tc>
              <w:tc>
                <w:tcPr>
                  <w:tcW w:w="195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14:paraId="76F911D6" w14:textId="77777777" w:rsidR="00990736" w:rsidRPr="00DF3DCB" w:rsidRDefault="00990736" w:rsidP="00990736">
                  <w:pPr>
                    <w:snapToGrid w:val="0"/>
                    <w:ind w:left="-7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</w:pPr>
                  <w:r w:rsidRPr="00DF3DCB"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 xml:space="preserve">Datum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>přijetí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DF3DCB"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>platby</w:t>
                  </w:r>
                  <w:proofErr w:type="spellEnd"/>
                </w:p>
                <w:p w14:paraId="4C2E289E" w14:textId="0E5CF38F" w:rsidR="00990736" w:rsidRPr="00DF3DCB" w:rsidRDefault="00EF651C" w:rsidP="00990736">
                  <w:pPr>
                    <w:snapToGrid w:val="0"/>
                    <w:ind w:left="-70"/>
                    <w:jc w:val="center"/>
                    <w:rPr>
                      <w:rFonts w:ascii="Arial" w:hAnsi="Arial" w:cs="Arial"/>
                      <w:sz w:val="16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begin">
                      <w:ffData>
                        <w:name w:val="DatePaymentAccepted"/>
                        <w:enabled/>
                        <w:calcOnExit w:val="0"/>
                        <w:textInput/>
                      </w:ffData>
                    </w:fldChar>
                  </w:r>
                  <w:bookmarkStart w:id="3" w:name="DatePaymentAccepted"/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end"/>
                  </w:r>
                  <w:bookmarkEnd w:id="3"/>
                </w:p>
              </w:tc>
            </w:tr>
            <w:tr w:rsidR="002228B5" w:rsidRPr="00DF3DCB" w14:paraId="252242BA" w14:textId="77777777" w:rsidTr="002228B5">
              <w:trPr>
                <w:trHeight w:val="137"/>
              </w:trPr>
              <w:tc>
                <w:tcPr>
                  <w:tcW w:w="1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363F56" w14:textId="1C1244C4" w:rsidR="00990736" w:rsidRPr="00A24D12" w:rsidRDefault="00990736" w:rsidP="00990736">
                  <w:pPr>
                    <w:snapToGrid w:val="0"/>
                    <w:ind w:left="-7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val="cs-CZ" w:eastAsia="ar-SA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>Celkem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>koček</w:t>
                  </w:r>
                  <w:proofErr w:type="spellEnd"/>
                  <w:r w:rsidR="00A24D12"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 xml:space="preserve"> + </w:t>
                  </w:r>
                  <w:proofErr w:type="spellStart"/>
                  <w:r w:rsidR="00A24D12"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>vrhů</w:t>
                  </w:r>
                  <w:proofErr w:type="spellEnd"/>
                </w:p>
                <w:p w14:paraId="452893CB" w14:textId="03B49603" w:rsidR="00990736" w:rsidRPr="00990736" w:rsidRDefault="00456E1D" w:rsidP="00990736">
                  <w:pPr>
                    <w:snapToGrid w:val="0"/>
                    <w:ind w:left="-70"/>
                    <w:jc w:val="center"/>
                    <w:rPr>
                      <w:rFonts w:ascii="Arial" w:hAnsi="Arial" w:cs="Arial"/>
                      <w:b/>
                      <w:bCs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begin">
                      <w:ffData>
                        <w:name w:val="NOfCatsAndLitters"/>
                        <w:enabled/>
                        <w:calcOnExit w:val="0"/>
                        <w:textInput/>
                      </w:ffData>
                    </w:fldChar>
                  </w:r>
                  <w:bookmarkStart w:id="4" w:name="NOfCatsAndLitters"/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end"/>
                  </w:r>
                  <w:bookmarkEnd w:id="4"/>
                </w:p>
              </w:tc>
              <w:tc>
                <w:tcPr>
                  <w:tcW w:w="1492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40BAAC83" w14:textId="77777777" w:rsidR="00990736" w:rsidRPr="00DF3DCB" w:rsidRDefault="00990736" w:rsidP="00990736">
                  <w:pPr>
                    <w:snapToGrid w:val="0"/>
                    <w:jc w:val="center"/>
                    <w:rPr>
                      <w:rFonts w:ascii="Arial" w:hAnsi="Arial" w:cs="Arial"/>
                      <w:b/>
                      <w:w w:val="80"/>
                      <w:sz w:val="16"/>
                      <w:szCs w:val="20"/>
                      <w:lang w:eastAsia="ar-SA"/>
                    </w:rPr>
                  </w:pPr>
                </w:p>
              </w:tc>
              <w:tc>
                <w:tcPr>
                  <w:tcW w:w="1440" w:type="dxa"/>
                  <w:vMerge/>
                  <w:vAlign w:val="center"/>
                </w:tcPr>
                <w:p w14:paraId="5478E84B" w14:textId="77777777" w:rsidR="00990736" w:rsidRPr="00DF3DCB" w:rsidRDefault="00990736" w:rsidP="00990736">
                  <w:pPr>
                    <w:snapToGrid w:val="0"/>
                    <w:jc w:val="center"/>
                    <w:rPr>
                      <w:rFonts w:ascii="Arial" w:hAnsi="Arial" w:cs="Arial"/>
                      <w:noProof/>
                      <w:sz w:val="20"/>
                    </w:rPr>
                  </w:pPr>
                </w:p>
              </w:tc>
              <w:tc>
                <w:tcPr>
                  <w:tcW w:w="4897" w:type="dxa"/>
                  <w:vMerge/>
                  <w:vAlign w:val="center"/>
                </w:tcPr>
                <w:p w14:paraId="3D7462C2" w14:textId="77777777" w:rsidR="00990736" w:rsidRPr="00DF3DCB" w:rsidRDefault="00990736" w:rsidP="00990736">
                  <w:pPr>
                    <w:snapToGrid w:val="0"/>
                    <w:jc w:val="center"/>
                    <w:rPr>
                      <w:rFonts w:ascii="Arial" w:hAnsi="Arial" w:cs="Arial"/>
                      <w:b/>
                      <w:szCs w:val="20"/>
                      <w:lang w:eastAsia="ar-SA"/>
                    </w:rPr>
                  </w:pPr>
                </w:p>
              </w:tc>
              <w:tc>
                <w:tcPr>
                  <w:tcW w:w="1380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34FD7A54" w14:textId="77777777" w:rsidR="00990736" w:rsidRPr="00DF3DCB" w:rsidRDefault="00990736" w:rsidP="00990736">
                  <w:pPr>
                    <w:snapToGrid w:val="0"/>
                    <w:jc w:val="center"/>
                    <w:rPr>
                      <w:rFonts w:ascii="Arial" w:hAnsi="Arial" w:cs="Arial"/>
                      <w:b/>
                      <w:szCs w:val="20"/>
                      <w:lang w:eastAsia="ar-SA"/>
                    </w:rPr>
                  </w:pPr>
                </w:p>
              </w:tc>
              <w:tc>
                <w:tcPr>
                  <w:tcW w:w="20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4AB7C9" w14:textId="77777777" w:rsidR="00990736" w:rsidRDefault="00990736" w:rsidP="00990736">
                  <w:pPr>
                    <w:snapToGrid w:val="0"/>
                    <w:ind w:left="-7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 xml:space="preserve">Cena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>za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>kočku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 xml:space="preserve"> /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>vrh</w:t>
                  </w:r>
                  <w:proofErr w:type="spellEnd"/>
                </w:p>
                <w:p w14:paraId="7C79A0F6" w14:textId="00F21FF7" w:rsidR="00990736" w:rsidRPr="00990736" w:rsidRDefault="00EF651C" w:rsidP="00990736">
                  <w:pPr>
                    <w:snapToGrid w:val="0"/>
                    <w:ind w:left="-70"/>
                    <w:jc w:val="center"/>
                    <w:rPr>
                      <w:rFonts w:ascii="Arial" w:hAnsi="Arial" w:cs="Arial"/>
                      <w:b/>
                      <w:bCs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begin">
                      <w:ffData>
                        <w:name w:val="CatPrice"/>
                        <w:enabled/>
                        <w:calcOnExit w:val="0"/>
                        <w:textInput/>
                      </w:ffData>
                    </w:fldChar>
                  </w:r>
                  <w:bookmarkStart w:id="5" w:name="CatPrice"/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end"/>
                  </w:r>
                  <w:bookmarkEnd w:id="5"/>
                </w:p>
              </w:tc>
              <w:tc>
                <w:tcPr>
                  <w:tcW w:w="19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2102D0" w14:textId="77777777" w:rsidR="00990736" w:rsidRPr="00DF3DCB" w:rsidRDefault="00990736" w:rsidP="00990736">
                  <w:pPr>
                    <w:snapToGrid w:val="0"/>
                    <w:ind w:left="-7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>Způsob</w:t>
                  </w:r>
                  <w:proofErr w:type="spellEnd"/>
                  <w:r w:rsidRPr="00DF3DCB"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DF3DCB"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>platby</w:t>
                  </w:r>
                  <w:proofErr w:type="spellEnd"/>
                </w:p>
                <w:p w14:paraId="4A75D2BC" w14:textId="645DA792" w:rsidR="00990736" w:rsidRPr="00DF3DCB" w:rsidRDefault="00EF651C" w:rsidP="00990736">
                  <w:pPr>
                    <w:snapToGrid w:val="0"/>
                    <w:ind w:left="-7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begin">
                      <w:ffData>
                        <w:name w:val="PaymentType"/>
                        <w:enabled/>
                        <w:calcOnExit w:val="0"/>
                        <w:textInput/>
                      </w:ffData>
                    </w:fldChar>
                  </w:r>
                  <w:bookmarkStart w:id="6" w:name="PaymentType"/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end"/>
                  </w:r>
                  <w:bookmarkEnd w:id="6"/>
                </w:p>
              </w:tc>
            </w:tr>
            <w:tr w:rsidR="002228B5" w:rsidRPr="00DF3DCB" w14:paraId="48307899" w14:textId="77777777" w:rsidTr="002228B5">
              <w:trPr>
                <w:trHeight w:val="136"/>
              </w:trPr>
              <w:tc>
                <w:tcPr>
                  <w:tcW w:w="1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66978A" w14:textId="77777777" w:rsidR="00990736" w:rsidRPr="00DF3DCB" w:rsidRDefault="00990736" w:rsidP="00990736">
                  <w:pPr>
                    <w:snapToGrid w:val="0"/>
                    <w:ind w:left="-7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val="en-US" w:eastAsia="ar-SA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val="en-US" w:eastAsia="ar-SA"/>
                    </w:rPr>
                    <w:t>Listy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val="en-US"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val="en-US" w:eastAsia="ar-SA"/>
                    </w:rPr>
                    <w:t>registrace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val="en-US"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val="en-US" w:eastAsia="ar-SA"/>
                    </w:rPr>
                    <w:t>kočky</w:t>
                  </w:r>
                  <w:proofErr w:type="spellEnd"/>
                </w:p>
                <w:p w14:paraId="30D044ED" w14:textId="4B9AB8C8" w:rsidR="00990736" w:rsidRPr="002C1A4B" w:rsidRDefault="00EF651C" w:rsidP="00990736">
                  <w:pPr>
                    <w:snapToGrid w:val="0"/>
                    <w:ind w:left="-70"/>
                    <w:jc w:val="center"/>
                    <w:rPr>
                      <w:rFonts w:ascii="Arial" w:hAnsi="Arial" w:cs="Arial"/>
                      <w:sz w:val="16"/>
                      <w:szCs w:val="20"/>
                      <w:lang w:eastAsia="ar-SA"/>
                    </w:rPr>
                  </w:pPr>
                  <w:r w:rsidRPr="002C1A4B">
                    <w:rPr>
                      <w:rFonts w:ascii="Arial" w:hAnsi="Arial" w:cs="Arial"/>
                      <w:lang w:val="en-GB"/>
                    </w:rPr>
                    <w:fldChar w:fldCharType="begin">
                      <w:ffData>
                        <w:name w:val="ActualList"/>
                        <w:enabled/>
                        <w:calcOnExit w:val="0"/>
                        <w:textInput/>
                      </w:ffData>
                    </w:fldChar>
                  </w:r>
                  <w:bookmarkStart w:id="7" w:name="ActualList"/>
                  <w:r w:rsidRPr="002C1A4B">
                    <w:rPr>
                      <w:rFonts w:ascii="Arial" w:hAnsi="Arial" w:cs="Arial"/>
                      <w:lang w:val="en-GB"/>
                    </w:rPr>
                    <w:instrText xml:space="preserve"> FORMTEXT </w:instrText>
                  </w:r>
                  <w:r w:rsidRPr="002C1A4B">
                    <w:rPr>
                      <w:rFonts w:ascii="Arial" w:hAnsi="Arial" w:cs="Arial"/>
                      <w:lang w:val="en-GB"/>
                    </w:rPr>
                  </w:r>
                  <w:r w:rsidRPr="002C1A4B">
                    <w:rPr>
                      <w:rFonts w:ascii="Arial" w:hAnsi="Arial" w:cs="Arial"/>
                      <w:lang w:val="en-GB"/>
                    </w:rPr>
                    <w:fldChar w:fldCharType="separate"/>
                  </w:r>
                  <w:r w:rsidRPr="002C1A4B">
                    <w:rPr>
                      <w:rFonts w:ascii="Arial" w:hAnsi="Arial" w:cs="Arial"/>
                      <w:noProof/>
                      <w:lang w:val="en-GB"/>
                    </w:rPr>
                    <w:t> </w:t>
                  </w:r>
                  <w:r w:rsidRPr="002C1A4B">
                    <w:rPr>
                      <w:rFonts w:ascii="Arial" w:hAnsi="Arial" w:cs="Arial"/>
                      <w:noProof/>
                      <w:lang w:val="en-GB"/>
                    </w:rPr>
                    <w:t> </w:t>
                  </w:r>
                  <w:r w:rsidRPr="002C1A4B">
                    <w:rPr>
                      <w:rFonts w:ascii="Arial" w:hAnsi="Arial" w:cs="Arial"/>
                      <w:noProof/>
                      <w:lang w:val="en-GB"/>
                    </w:rPr>
                    <w:t> </w:t>
                  </w:r>
                  <w:r w:rsidRPr="002C1A4B">
                    <w:rPr>
                      <w:rFonts w:ascii="Arial" w:hAnsi="Arial" w:cs="Arial"/>
                      <w:noProof/>
                      <w:lang w:val="en-GB"/>
                    </w:rPr>
                    <w:t> </w:t>
                  </w:r>
                  <w:r w:rsidRPr="002C1A4B">
                    <w:rPr>
                      <w:rFonts w:ascii="Arial" w:hAnsi="Arial" w:cs="Arial"/>
                      <w:noProof/>
                      <w:lang w:val="en-GB"/>
                    </w:rPr>
                    <w:t> </w:t>
                  </w:r>
                  <w:r w:rsidRPr="002C1A4B">
                    <w:rPr>
                      <w:rFonts w:ascii="Arial" w:hAnsi="Arial" w:cs="Arial"/>
                      <w:lang w:val="en-GB"/>
                    </w:rPr>
                    <w:fldChar w:fldCharType="end"/>
                  </w:r>
                  <w:bookmarkEnd w:id="7"/>
                  <w:r w:rsidR="00990736" w:rsidRPr="002C1A4B">
                    <w:rPr>
                      <w:rFonts w:ascii="Arial" w:hAnsi="Arial" w:cs="Arial"/>
                      <w:lang w:val="en-GB"/>
                    </w:rPr>
                    <w:t xml:space="preserve"> </w:t>
                  </w:r>
                  <w:r w:rsidR="00990736" w:rsidRPr="002C1A4B">
                    <w:rPr>
                      <w:rFonts w:ascii="Arial" w:hAnsi="Arial" w:cs="Arial"/>
                      <w:sz w:val="16"/>
                      <w:szCs w:val="20"/>
                      <w:lang w:eastAsia="ar-SA"/>
                    </w:rPr>
                    <w:t xml:space="preserve">z </w:t>
                  </w:r>
                  <w:r w:rsidRPr="002C1A4B">
                    <w:rPr>
                      <w:rFonts w:ascii="Arial" w:hAnsi="Arial" w:cs="Arial"/>
                      <w:lang w:val="en-GB"/>
                    </w:rPr>
                    <w:fldChar w:fldCharType="begin">
                      <w:ffData>
                        <w:name w:val="TotalListsForCat"/>
                        <w:enabled/>
                        <w:calcOnExit w:val="0"/>
                        <w:textInput/>
                      </w:ffData>
                    </w:fldChar>
                  </w:r>
                  <w:bookmarkStart w:id="8" w:name="TotalListsForCat"/>
                  <w:r w:rsidRPr="002C1A4B">
                    <w:rPr>
                      <w:rFonts w:ascii="Arial" w:hAnsi="Arial" w:cs="Arial"/>
                      <w:lang w:val="en-GB"/>
                    </w:rPr>
                    <w:instrText xml:space="preserve"> FORMTEXT </w:instrText>
                  </w:r>
                  <w:r w:rsidRPr="002C1A4B">
                    <w:rPr>
                      <w:rFonts w:ascii="Arial" w:hAnsi="Arial" w:cs="Arial"/>
                      <w:lang w:val="en-GB"/>
                    </w:rPr>
                  </w:r>
                  <w:r w:rsidRPr="002C1A4B">
                    <w:rPr>
                      <w:rFonts w:ascii="Arial" w:hAnsi="Arial" w:cs="Arial"/>
                      <w:lang w:val="en-GB"/>
                    </w:rPr>
                    <w:fldChar w:fldCharType="separate"/>
                  </w:r>
                  <w:r w:rsidRPr="002C1A4B">
                    <w:rPr>
                      <w:rFonts w:ascii="Arial" w:hAnsi="Arial" w:cs="Arial"/>
                      <w:noProof/>
                      <w:lang w:val="en-GB"/>
                    </w:rPr>
                    <w:t> </w:t>
                  </w:r>
                  <w:r w:rsidRPr="002C1A4B">
                    <w:rPr>
                      <w:rFonts w:ascii="Arial" w:hAnsi="Arial" w:cs="Arial"/>
                      <w:noProof/>
                      <w:lang w:val="en-GB"/>
                    </w:rPr>
                    <w:t> </w:t>
                  </w:r>
                  <w:r w:rsidRPr="002C1A4B">
                    <w:rPr>
                      <w:rFonts w:ascii="Arial" w:hAnsi="Arial" w:cs="Arial"/>
                      <w:noProof/>
                      <w:lang w:val="en-GB"/>
                    </w:rPr>
                    <w:t> </w:t>
                  </w:r>
                  <w:r w:rsidRPr="002C1A4B">
                    <w:rPr>
                      <w:rFonts w:ascii="Arial" w:hAnsi="Arial" w:cs="Arial"/>
                      <w:noProof/>
                      <w:lang w:val="en-GB"/>
                    </w:rPr>
                    <w:t> </w:t>
                  </w:r>
                  <w:r w:rsidRPr="002C1A4B">
                    <w:rPr>
                      <w:rFonts w:ascii="Arial" w:hAnsi="Arial" w:cs="Arial"/>
                      <w:noProof/>
                      <w:lang w:val="en-GB"/>
                    </w:rPr>
                    <w:t> </w:t>
                  </w:r>
                  <w:r w:rsidRPr="002C1A4B">
                    <w:rPr>
                      <w:rFonts w:ascii="Arial" w:hAnsi="Arial" w:cs="Arial"/>
                      <w:lang w:val="en-GB"/>
                    </w:rPr>
                    <w:fldChar w:fldCharType="end"/>
                  </w:r>
                  <w:bookmarkEnd w:id="8"/>
                </w:p>
              </w:tc>
              <w:tc>
                <w:tcPr>
                  <w:tcW w:w="1492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40F10FFD" w14:textId="77777777" w:rsidR="00990736" w:rsidRPr="00DF3DCB" w:rsidRDefault="00990736" w:rsidP="00990736">
                  <w:pPr>
                    <w:snapToGrid w:val="0"/>
                    <w:jc w:val="center"/>
                    <w:rPr>
                      <w:rFonts w:ascii="Arial" w:hAnsi="Arial" w:cs="Arial"/>
                      <w:b/>
                      <w:w w:val="80"/>
                      <w:sz w:val="16"/>
                      <w:szCs w:val="20"/>
                      <w:lang w:eastAsia="ar-SA"/>
                    </w:rPr>
                  </w:pPr>
                </w:p>
              </w:tc>
              <w:tc>
                <w:tcPr>
                  <w:tcW w:w="1440" w:type="dxa"/>
                  <w:vMerge/>
                  <w:vAlign w:val="center"/>
                </w:tcPr>
                <w:p w14:paraId="7AFF3938" w14:textId="77777777" w:rsidR="00990736" w:rsidRPr="00DF3DCB" w:rsidRDefault="00990736" w:rsidP="00990736">
                  <w:pPr>
                    <w:snapToGrid w:val="0"/>
                    <w:jc w:val="center"/>
                    <w:rPr>
                      <w:rFonts w:ascii="Arial" w:hAnsi="Arial" w:cs="Arial"/>
                      <w:noProof/>
                      <w:sz w:val="20"/>
                    </w:rPr>
                  </w:pPr>
                </w:p>
              </w:tc>
              <w:tc>
                <w:tcPr>
                  <w:tcW w:w="4897" w:type="dxa"/>
                  <w:vMerge/>
                  <w:vAlign w:val="center"/>
                </w:tcPr>
                <w:p w14:paraId="2C431128" w14:textId="77777777" w:rsidR="00990736" w:rsidRPr="00DF3DCB" w:rsidRDefault="00990736" w:rsidP="00990736">
                  <w:pPr>
                    <w:snapToGrid w:val="0"/>
                    <w:jc w:val="center"/>
                    <w:rPr>
                      <w:rFonts w:ascii="Arial" w:hAnsi="Arial" w:cs="Arial"/>
                      <w:b/>
                      <w:szCs w:val="20"/>
                      <w:lang w:eastAsia="ar-SA"/>
                    </w:rPr>
                  </w:pPr>
                </w:p>
              </w:tc>
              <w:tc>
                <w:tcPr>
                  <w:tcW w:w="1380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23F5F018" w14:textId="77777777" w:rsidR="00990736" w:rsidRPr="00DF3DCB" w:rsidRDefault="00990736" w:rsidP="00990736">
                  <w:pPr>
                    <w:snapToGrid w:val="0"/>
                    <w:jc w:val="center"/>
                    <w:rPr>
                      <w:rFonts w:ascii="Arial" w:hAnsi="Arial" w:cs="Arial"/>
                      <w:b/>
                      <w:szCs w:val="20"/>
                      <w:lang w:eastAsia="ar-SA"/>
                    </w:rPr>
                  </w:pPr>
                </w:p>
              </w:tc>
              <w:tc>
                <w:tcPr>
                  <w:tcW w:w="20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0883EA" w14:textId="51A4F50A" w:rsidR="00990736" w:rsidRDefault="004529B1" w:rsidP="00990736">
                  <w:pPr>
                    <w:snapToGrid w:val="0"/>
                    <w:ind w:left="-7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>Zaplaceno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 xml:space="preserve"> </w:t>
                  </w:r>
                  <w:r w:rsidR="00E633E6"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 xml:space="preserve">/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>cena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>celkem</w:t>
                  </w:r>
                  <w:proofErr w:type="spellEnd"/>
                </w:p>
                <w:p w14:paraId="3AB96E84" w14:textId="35CFB732" w:rsidR="00990736" w:rsidRDefault="00F03D3E" w:rsidP="00990736">
                  <w:pPr>
                    <w:snapToGrid w:val="0"/>
                    <w:ind w:left="-7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begin">
                      <w:ffData>
                        <w:name w:val="AmountPaid"/>
                        <w:enabled/>
                        <w:calcOnExit w:val="0"/>
                        <w:textInput/>
                      </w:ffData>
                    </w:fldChar>
                  </w:r>
                  <w:bookmarkStart w:id="9" w:name="AmountPaid"/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end"/>
                  </w:r>
                  <w:bookmarkEnd w:id="9"/>
                  <w:r w:rsidR="00E633E6" w:rsidRPr="00E633E6">
                    <w:rPr>
                      <w:rFonts w:ascii="Arial" w:hAnsi="Arial" w:cs="Arial"/>
                      <w:lang w:val="en-GB"/>
                    </w:rPr>
                    <w:t xml:space="preserve"> / </w:t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begin">
                      <w:ffData>
                        <w:name w:val="RegistrationPrice"/>
                        <w:enabled/>
                        <w:calcOnExit w:val="0"/>
                        <w:textInput/>
                      </w:ffData>
                    </w:fldChar>
                  </w:r>
                  <w:bookmarkStart w:id="10" w:name="RegistrationPrice"/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end"/>
                  </w:r>
                  <w:bookmarkEnd w:id="10"/>
                </w:p>
              </w:tc>
              <w:tc>
                <w:tcPr>
                  <w:tcW w:w="19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6D194DE" w14:textId="77777777" w:rsidR="00990736" w:rsidRPr="00DF3DCB" w:rsidRDefault="00990736" w:rsidP="00990736">
                  <w:pPr>
                    <w:snapToGrid w:val="0"/>
                    <w:ind w:left="-7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 xml:space="preserve">Cena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>za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  <w:t>vystavovatele</w:t>
                  </w:r>
                  <w:proofErr w:type="spellEnd"/>
                </w:p>
                <w:p w14:paraId="6148FD76" w14:textId="6FA547A8" w:rsidR="00990736" w:rsidRDefault="00EF651C" w:rsidP="00990736">
                  <w:pPr>
                    <w:snapToGrid w:val="0"/>
                    <w:ind w:left="-7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begin">
                      <w:ffData>
                        <w:name w:val="ExhibitorPrice"/>
                        <w:enabled/>
                        <w:calcOnExit w:val="0"/>
                        <w:textInput/>
                      </w:ffData>
                    </w:fldChar>
                  </w:r>
                  <w:bookmarkStart w:id="11" w:name="ExhibitorPrice"/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end"/>
                  </w:r>
                  <w:bookmarkEnd w:id="11"/>
                </w:p>
              </w:tc>
            </w:tr>
          </w:tbl>
          <w:p w14:paraId="6C670F90" w14:textId="5F6E200B" w:rsidR="00990736" w:rsidRDefault="00990736" w:rsidP="00990736">
            <w:pPr>
              <w:snapToGrid w:val="0"/>
              <w:rPr>
                <w:rFonts w:ascii="Arial" w:hAnsi="Arial" w:cs="Arial"/>
                <w:b/>
                <w:bCs/>
                <w:w w:val="80"/>
                <w:sz w:val="14"/>
                <w:szCs w:val="20"/>
                <w:lang w:eastAsia="ar-SA"/>
              </w:rPr>
            </w:pPr>
          </w:p>
        </w:tc>
      </w:tr>
      <w:tr w:rsidR="00990736" w14:paraId="43098B89" w14:textId="77777777" w:rsidTr="00635CB9">
        <w:trPr>
          <w:trHeight w:val="54"/>
        </w:trPr>
        <w:tc>
          <w:tcPr>
            <w:tcW w:w="15400" w:type="dxa"/>
            <w:gridSpan w:val="2"/>
          </w:tcPr>
          <w:p w14:paraId="40C0E477" w14:textId="77777777" w:rsidR="00990736" w:rsidRDefault="00990736" w:rsidP="00990736">
            <w:pPr>
              <w:spacing w:before="20"/>
              <w:rPr>
                <w:rFonts w:ascii="Arial" w:hAnsi="Arial" w:cs="Arial"/>
                <w:b/>
                <w:bCs/>
                <w:sz w:val="16"/>
                <w:szCs w:val="20"/>
                <w:lang w:eastAsia="ar-SA"/>
              </w:rPr>
            </w:pPr>
          </w:p>
        </w:tc>
      </w:tr>
      <w:tr w:rsidR="00990736" w14:paraId="0C4360BE" w14:textId="77777777" w:rsidTr="00E17126">
        <w:trPr>
          <w:trHeight w:val="1160"/>
        </w:trPr>
        <w:tc>
          <w:tcPr>
            <w:tcW w:w="11833" w:type="dxa"/>
            <w:vMerge w:val="restart"/>
          </w:tcPr>
          <w:tbl>
            <w:tblPr>
              <w:tblpPr w:leftFromText="180" w:rightFromText="180" w:vertAnchor="page" w:horzAnchor="margin" w:tblpY="10"/>
              <w:tblOverlap w:val="never"/>
              <w:tblW w:w="1180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271"/>
              <w:gridCol w:w="968"/>
              <w:gridCol w:w="1128"/>
              <w:gridCol w:w="30"/>
              <w:gridCol w:w="1134"/>
              <w:gridCol w:w="284"/>
              <w:gridCol w:w="850"/>
              <w:gridCol w:w="293"/>
              <w:gridCol w:w="783"/>
              <w:gridCol w:w="200"/>
              <w:gridCol w:w="2267"/>
              <w:gridCol w:w="1300"/>
              <w:gridCol w:w="1301"/>
            </w:tblGrid>
            <w:tr w:rsidR="00AA1A8F" w:rsidRPr="00DF3DCB" w14:paraId="38116960" w14:textId="77777777" w:rsidTr="00890EFE">
              <w:trPr>
                <w:cantSplit/>
                <w:trHeight w:val="408"/>
              </w:trPr>
              <w:tc>
                <w:tcPr>
                  <w:tcW w:w="336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6D1FFF3" w14:textId="77777777" w:rsidR="00AA1A8F" w:rsidRDefault="00AA1A8F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sz w:val="12"/>
                      <w:szCs w:val="20"/>
                      <w:lang w:eastAsia="ar-SA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2"/>
                      <w:szCs w:val="20"/>
                      <w:lang w:eastAsia="ar-SA"/>
                    </w:rPr>
                    <w:t>Název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2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2"/>
                      <w:szCs w:val="20"/>
                      <w:lang w:eastAsia="ar-SA"/>
                    </w:rPr>
                    <w:t>výstavy</w:t>
                  </w:r>
                  <w:proofErr w:type="spellEnd"/>
                </w:p>
                <w:p w14:paraId="7154FE0B" w14:textId="0518CB73" w:rsidR="00AA1A8F" w:rsidRDefault="00AA1A8F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ExhibitionName"/>
                        <w:enabled/>
                        <w:calcOnExit w:val="0"/>
                        <w:textInput/>
                      </w:ffData>
                    </w:fldChar>
                  </w:r>
                  <w:bookmarkStart w:id="12" w:name="ExhibitionName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12"/>
                </w:p>
              </w:tc>
              <w:tc>
                <w:tcPr>
                  <w:tcW w:w="2591" w:type="dxa"/>
                  <w:gridSpan w:val="5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A2D412" w14:textId="77777777" w:rsidR="00AA1A8F" w:rsidRDefault="00AA1A8F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sz w:val="12"/>
                      <w:szCs w:val="20"/>
                      <w:lang w:eastAsia="ar-SA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2"/>
                      <w:szCs w:val="20"/>
                      <w:lang w:eastAsia="ar-SA"/>
                    </w:rPr>
                    <w:t>Ůčastní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2"/>
                      <w:szCs w:val="20"/>
                      <w:lang w:eastAsia="ar-SA"/>
                    </w:rPr>
                    <w:t xml:space="preserve"> se</w:t>
                  </w:r>
                </w:p>
                <w:p w14:paraId="55AE9BEB" w14:textId="5944ABA4" w:rsidR="00AA1A8F" w:rsidRPr="00DF3DCB" w:rsidRDefault="00AA1A8F" w:rsidP="00990736">
                  <w:pPr>
                    <w:spacing w:before="20"/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VisitedDays"/>
                        <w:enabled/>
                        <w:calcOnExit w:val="0"/>
                        <w:textInput/>
                      </w:ffData>
                    </w:fldChar>
                  </w:r>
                  <w:bookmarkStart w:id="13" w:name="VisitedDays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13"/>
                </w:p>
              </w:tc>
              <w:tc>
                <w:tcPr>
                  <w:tcW w:w="325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A056FF" w14:textId="77777777" w:rsidR="00AA1A8F" w:rsidRPr="00DF3DCB" w:rsidRDefault="00AA1A8F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  <w:t>Propagace</w:t>
                  </w:r>
                  <w:proofErr w:type="spellEnd"/>
                </w:p>
                <w:p w14:paraId="70363932" w14:textId="7B8456F8" w:rsidR="00AA1A8F" w:rsidRPr="00DF3DCB" w:rsidRDefault="00AA1A8F" w:rsidP="00990736">
                  <w:pPr>
                    <w:spacing w:before="20"/>
                    <w:rPr>
                      <w:rFonts w:ascii="Arial" w:hAnsi="Arial" w:cs="Arial"/>
                      <w:b/>
                      <w:bCs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Advertisement"/>
                        <w:enabled/>
                        <w:calcOnExit w:val="0"/>
                        <w:textInput/>
                      </w:ffData>
                    </w:fldChar>
                  </w:r>
                  <w:bookmarkStart w:id="14" w:name="Advertisement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end"/>
                  </w:r>
                  <w:bookmarkEnd w:id="14"/>
                </w:p>
              </w:tc>
              <w:tc>
                <w:tcPr>
                  <w:tcW w:w="130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3D14B8" w14:textId="77777777" w:rsidR="00AA1A8F" w:rsidRPr="00DF3DCB" w:rsidRDefault="00AA1A8F" w:rsidP="00990736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  <w:t>Člen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  <w:t xml:space="preserve"> ČSCH</w:t>
                  </w:r>
                </w:p>
                <w:p w14:paraId="5D935BD8" w14:textId="77777777" w:rsidR="00AA1A8F" w:rsidRDefault="00AA1A8F" w:rsidP="00990736">
                  <w:pPr>
                    <w:spacing w:before="20"/>
                    <w:rPr>
                      <w:rFonts w:ascii="Arial" w:hAnsi="Arial" w:cs="Arial"/>
                      <w:sz w:val="14"/>
                    </w:rPr>
                  </w:pPr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begin">
                      <w:ffData>
                        <w:name w:val="CschY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5" w:name="CschY"/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instrText xml:space="preserve"> FORMCHECKBOX </w:instrText>
                  </w:r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</w:r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end"/>
                  </w:r>
                  <w:bookmarkEnd w:id="15"/>
                  <w:r w:rsidRPr="00DF3DCB"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</w:rPr>
                    <w:t>ano</w:t>
                  </w:r>
                  <w:proofErr w:type="spellEnd"/>
                </w:p>
                <w:p w14:paraId="0B402DC9" w14:textId="793759BD" w:rsidR="00AA1A8F" w:rsidRPr="00DF3DCB" w:rsidRDefault="00AA1A8F" w:rsidP="00990736">
                  <w:pPr>
                    <w:spacing w:before="20"/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</w:pPr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begin">
                      <w:ffData>
                        <w:name w:val="CschN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6" w:name="CschN"/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instrText xml:space="preserve"> FORMCHECKBOX </w:instrText>
                  </w:r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</w:r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end"/>
                  </w:r>
                  <w:bookmarkEnd w:id="16"/>
                  <w:r w:rsidRPr="00DF3DCB"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  <w:t xml:space="preserve"> </w:t>
                  </w:r>
                  <w:r>
                    <w:rPr>
                      <w:rFonts w:ascii="Arial" w:hAnsi="Arial" w:cs="Arial"/>
                      <w:sz w:val="14"/>
                    </w:rPr>
                    <w:t>ne</w:t>
                  </w:r>
                </w:p>
              </w:tc>
              <w:tc>
                <w:tcPr>
                  <w:tcW w:w="130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DD4820" w14:textId="2FDE6B13" w:rsidR="00AA1A8F" w:rsidRPr="00DF3DCB" w:rsidRDefault="00AA1A8F" w:rsidP="00DD5458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  <w:t xml:space="preserve">Typ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  <w:t>registrace</w:t>
                  </w:r>
                  <w:proofErr w:type="spellEnd"/>
                </w:p>
                <w:p w14:paraId="3224D4F5" w14:textId="269B72B7" w:rsidR="00AA1A8F" w:rsidRDefault="00AA1A8F" w:rsidP="00DD5458">
                  <w:pPr>
                    <w:spacing w:before="20"/>
                    <w:rPr>
                      <w:rFonts w:ascii="Arial" w:hAnsi="Arial" w:cs="Arial"/>
                      <w:sz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begin">
                      <w:ffData>
                        <w:name w:val="LitterY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7" w:name="LitterY"/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end"/>
                  </w:r>
                  <w:bookmarkEnd w:id="17"/>
                  <w:r w:rsidRPr="00DF3DCB"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 w:rsidRPr="00DD5458">
                    <w:rPr>
                      <w:rFonts w:ascii="Arial" w:hAnsi="Arial" w:cs="Arial"/>
                      <w:sz w:val="14"/>
                      <w:szCs w:val="14"/>
                    </w:rPr>
                    <w:t>vrh</w:t>
                  </w:r>
                  <w:proofErr w:type="spellEnd"/>
                </w:p>
                <w:p w14:paraId="32711A79" w14:textId="433FDD33" w:rsidR="00AA1A8F" w:rsidRPr="004E7BC4" w:rsidRDefault="00AA1A8F" w:rsidP="00DD5458">
                  <w:pPr>
                    <w:spacing w:before="20"/>
                    <w:rPr>
                      <w:rFonts w:ascii="Arial" w:hAnsi="Arial" w:cs="Arial"/>
                      <w:b/>
                      <w:bCs/>
                      <w:lang w:val="cs-CZ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begin">
                      <w:ffData>
                        <w:name w:val="LitterN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8" w:name="LitterN"/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end"/>
                  </w:r>
                  <w:bookmarkEnd w:id="18"/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t>kočka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t xml:space="preserve"> /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t>kocour</w:t>
                  </w:r>
                  <w:proofErr w:type="spellEnd"/>
                </w:p>
              </w:tc>
            </w:tr>
            <w:tr w:rsidR="00AA1A8F" w:rsidRPr="00DF3DCB" w14:paraId="0710981F" w14:textId="77777777" w:rsidTr="00890EFE">
              <w:trPr>
                <w:cantSplit/>
                <w:trHeight w:val="408"/>
              </w:trPr>
              <w:tc>
                <w:tcPr>
                  <w:tcW w:w="336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F0380F" w14:textId="77777777" w:rsidR="00AA1A8F" w:rsidRDefault="00AA1A8F" w:rsidP="00AA1A8F">
                  <w:pPr>
                    <w:spacing w:before="20"/>
                    <w:rPr>
                      <w:rFonts w:ascii="Arial" w:hAnsi="Arial" w:cs="Arial"/>
                      <w:b/>
                      <w:bCs/>
                      <w:sz w:val="12"/>
                      <w:szCs w:val="20"/>
                      <w:lang w:eastAsia="ar-SA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2"/>
                      <w:szCs w:val="20"/>
                      <w:lang w:eastAsia="ar-SA"/>
                    </w:rPr>
                    <w:t>Poiřádající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2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2"/>
                      <w:szCs w:val="20"/>
                      <w:lang w:eastAsia="ar-SA"/>
                    </w:rPr>
                    <w:t>organizace</w:t>
                  </w:r>
                  <w:proofErr w:type="spellEnd"/>
                </w:p>
                <w:p w14:paraId="19A348AE" w14:textId="4B04F0D7" w:rsidR="00AA1A8F" w:rsidRDefault="00AA1A8F" w:rsidP="00AA1A8F">
                  <w:pPr>
                    <w:spacing w:before="20"/>
                    <w:rPr>
                      <w:rFonts w:ascii="Arial" w:hAnsi="Arial" w:cs="Arial"/>
                      <w:b/>
                      <w:bCs/>
                      <w:sz w:val="12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OrganizationName"/>
                        <w:enabled/>
                        <w:calcOnExit w:val="0"/>
                        <w:textInput/>
                      </w:ffData>
                    </w:fldChar>
                  </w:r>
                  <w:bookmarkStart w:id="19" w:name="OrganizationName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19"/>
                </w:p>
              </w:tc>
              <w:tc>
                <w:tcPr>
                  <w:tcW w:w="2591" w:type="dxa"/>
                  <w:gridSpan w:val="5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827FBA7" w14:textId="77777777" w:rsidR="00AA1A8F" w:rsidRPr="00DF3DCB" w:rsidRDefault="00AA1A8F" w:rsidP="00AA1A8F">
                  <w:pPr>
                    <w:spacing w:before="20"/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3250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4F9609" w14:textId="13FB4FEC" w:rsidR="00AA1A8F" w:rsidRPr="00DF3DCB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  <w:t>Emal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  <w:t xml:space="preserve"> na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  <w:t>organizaci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  <w:t>vystavovatele</w:t>
                  </w:r>
                  <w:proofErr w:type="spellEnd"/>
                </w:p>
                <w:p w14:paraId="20EDF13D" w14:textId="57E63B88" w:rsidR="00AA1A8F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OrganizationEmail"/>
                        <w:enabled/>
                        <w:calcOnExit w:val="0"/>
                        <w:textInput/>
                      </w:ffData>
                    </w:fldChar>
                  </w:r>
                  <w:bookmarkStart w:id="20" w:name="OrganizationEmail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end"/>
                  </w:r>
                  <w:bookmarkEnd w:id="20"/>
                </w:p>
              </w:tc>
              <w:tc>
                <w:tcPr>
                  <w:tcW w:w="130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7CE04F" w14:textId="77777777" w:rsidR="00AA1A8F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</w:p>
              </w:tc>
              <w:tc>
                <w:tcPr>
                  <w:tcW w:w="1301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4C7425" w14:textId="2F584C89" w:rsidR="00AA1A8F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</w:p>
              </w:tc>
            </w:tr>
            <w:tr w:rsidR="00AA1A8F" w:rsidRPr="00DF3DCB" w14:paraId="310ED0FA" w14:textId="77777777" w:rsidTr="00990736">
              <w:trPr>
                <w:cantSplit/>
                <w:trHeight w:val="230"/>
              </w:trPr>
              <w:tc>
                <w:tcPr>
                  <w:tcW w:w="11809" w:type="dxa"/>
                  <w:gridSpan w:val="13"/>
                  <w:vMerge w:val="restar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0726EBB" w14:textId="77777777" w:rsidR="00AA1A8F" w:rsidRPr="00990736" w:rsidRDefault="00AA1A8F" w:rsidP="00AA1A8F">
                  <w:pPr>
                    <w:pStyle w:val="Heading4"/>
                    <w:keepNext w:val="0"/>
                    <w:rPr>
                      <w:sz w:val="16"/>
                      <w:szCs w:val="16"/>
                      <w:lang w:val="en-GB"/>
                    </w:rPr>
                  </w:pPr>
                  <w:proofErr w:type="spellStart"/>
                  <w:r w:rsidRPr="00990736">
                    <w:rPr>
                      <w:sz w:val="16"/>
                      <w:szCs w:val="16"/>
                      <w:lang w:val="en-GB"/>
                    </w:rPr>
                    <w:t>Vystavovaná</w:t>
                  </w:r>
                  <w:proofErr w:type="spellEnd"/>
                  <w:r w:rsidRPr="00990736">
                    <w:rPr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 w:rsidRPr="00990736">
                    <w:rPr>
                      <w:sz w:val="16"/>
                      <w:szCs w:val="16"/>
                      <w:lang w:val="en-GB"/>
                    </w:rPr>
                    <w:t>kočka</w:t>
                  </w:r>
                  <w:proofErr w:type="spellEnd"/>
                </w:p>
              </w:tc>
            </w:tr>
            <w:tr w:rsidR="00AA1A8F" w:rsidRPr="00DF3DCB" w14:paraId="196D1A56" w14:textId="77777777" w:rsidTr="00635CB9">
              <w:trPr>
                <w:cantSplit/>
                <w:trHeight w:val="227"/>
              </w:trPr>
              <w:tc>
                <w:tcPr>
                  <w:tcW w:w="11809" w:type="dxa"/>
                  <w:gridSpan w:val="13"/>
                  <w:vMerge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073E6E1" w14:textId="77777777" w:rsidR="00AA1A8F" w:rsidRPr="00990736" w:rsidRDefault="00AA1A8F" w:rsidP="00AA1A8F">
                  <w:pPr>
                    <w:pStyle w:val="Heading4"/>
                    <w:keepNext w:val="0"/>
                    <w:rPr>
                      <w:lang w:val="en-GB"/>
                    </w:rPr>
                  </w:pPr>
                </w:p>
              </w:tc>
            </w:tr>
            <w:tr w:rsidR="00AA1A8F" w:rsidRPr="00DF3DCB" w14:paraId="26188B4D" w14:textId="77777777" w:rsidTr="00990736">
              <w:trPr>
                <w:cantSplit/>
                <w:trHeight w:val="276"/>
              </w:trPr>
              <w:tc>
                <w:tcPr>
                  <w:tcW w:w="11809" w:type="dxa"/>
                  <w:gridSpan w:val="1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9980B7E" w14:textId="77777777" w:rsidR="00AA1A8F" w:rsidRPr="00DF3DCB" w:rsidRDefault="00AA1A8F" w:rsidP="00AA1A8F">
                  <w:pPr>
                    <w:spacing w:before="20"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en-GB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en-GB"/>
                    </w:rPr>
                    <w:t>Titul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en-GB"/>
                    </w:rPr>
                    <w:t xml:space="preserve"> / y +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en-GB"/>
                    </w:rPr>
                    <w:t>jméno</w:t>
                  </w:r>
                  <w:proofErr w:type="spellEnd"/>
                </w:p>
                <w:p w14:paraId="28FDA7BB" w14:textId="5DFED6A5" w:rsidR="00AA1A8F" w:rsidRPr="00DF3DCB" w:rsidRDefault="00AA1A8F" w:rsidP="00AA1A8F">
                  <w:pPr>
                    <w:spacing w:before="20"/>
                    <w:rPr>
                      <w:rFonts w:ascii="Arial" w:hAnsi="Arial" w:cs="Arial"/>
                      <w:b/>
                      <w:bCs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begin">
                      <w:ffData>
                        <w:name w:val="CatName"/>
                        <w:enabled/>
                        <w:calcOnExit w:val="0"/>
                        <w:textInput/>
                      </w:ffData>
                    </w:fldChar>
                  </w:r>
                  <w:bookmarkStart w:id="21" w:name="CatName"/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lang w:val="en-GB"/>
                    </w:rPr>
                    <w:fldChar w:fldCharType="end"/>
                  </w:r>
                  <w:bookmarkEnd w:id="21"/>
                </w:p>
              </w:tc>
            </w:tr>
            <w:tr w:rsidR="00AA1A8F" w:rsidRPr="00DF3DCB" w14:paraId="49349592" w14:textId="77777777" w:rsidTr="00990736">
              <w:trPr>
                <w:cantSplit/>
                <w:trHeight w:val="181"/>
              </w:trPr>
              <w:tc>
                <w:tcPr>
                  <w:tcW w:w="11809" w:type="dxa"/>
                  <w:gridSpan w:val="1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A4BEB3" w14:textId="77777777" w:rsidR="00AA1A8F" w:rsidRDefault="00AA1A8F" w:rsidP="00AA1A8F">
                  <w:pPr>
                    <w:spacing w:before="20"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en-GB"/>
                    </w:rPr>
                  </w:pPr>
                </w:p>
              </w:tc>
            </w:tr>
            <w:tr w:rsidR="00AA1A8F" w:rsidRPr="00DF3DCB" w14:paraId="123847EA" w14:textId="77777777" w:rsidTr="0040500B">
              <w:trPr>
                <w:cantSplit/>
                <w:trHeight w:val="161"/>
              </w:trPr>
              <w:tc>
                <w:tcPr>
                  <w:tcW w:w="127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15AD2E4" w14:textId="77777777" w:rsidR="00AA1A8F" w:rsidRPr="003114C4" w:rsidRDefault="00AA1A8F" w:rsidP="00AA1A8F">
                  <w:pPr>
                    <w:spacing w:before="2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cs-CZ" w:eastAsia="ar-SA"/>
                    </w:rPr>
                  </w:pPr>
                  <w:r w:rsidRPr="00DF3DCB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>EMS</w:t>
                  </w: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 xml:space="preserve"> k</w:t>
                  </w: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cs-CZ" w:eastAsia="ar-SA"/>
                    </w:rPr>
                    <w:t>ód</w:t>
                  </w:r>
                </w:p>
                <w:p w14:paraId="145927EF" w14:textId="7FED4F20" w:rsidR="00AA1A8F" w:rsidRPr="00DF3DCB" w:rsidRDefault="00AA1A8F" w:rsidP="00AA1A8F">
                  <w:pPr>
                    <w:spacing w:before="20"/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atEms"/>
                        <w:enabled/>
                        <w:calcOnExit w:val="0"/>
                        <w:textInput/>
                      </w:ffData>
                    </w:fldChar>
                  </w:r>
                  <w:bookmarkStart w:id="22" w:name="CatEms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end"/>
                  </w:r>
                  <w:bookmarkEnd w:id="22"/>
                </w:p>
              </w:tc>
              <w:tc>
                <w:tcPr>
                  <w:tcW w:w="96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B5DAAA8" w14:textId="77777777" w:rsidR="00AA1A8F" w:rsidRPr="00DF3DCB" w:rsidRDefault="00AA1A8F" w:rsidP="00AA1A8F">
                  <w:pPr>
                    <w:spacing w:before="2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</w:pPr>
                  <w:bookmarkStart w:id="23" w:name="Text4"/>
                  <w:proofErr w:type="spellStart"/>
                  <w:r w:rsidRPr="00DF3DCB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>Skupina</w:t>
                  </w:r>
                  <w:proofErr w:type="spellEnd"/>
                </w:p>
                <w:bookmarkEnd w:id="23"/>
                <w:p w14:paraId="1368C22B" w14:textId="33DCCCE1" w:rsidR="00AA1A8F" w:rsidRPr="00DF3DCB" w:rsidRDefault="00AA1A8F" w:rsidP="00AA1A8F">
                  <w:pPr>
                    <w:spacing w:before="20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atGroup"/>
                        <w:enabled/>
                        <w:calcOnExit w:val="0"/>
                        <w:textInput/>
                      </w:ffData>
                    </w:fldChar>
                  </w:r>
                  <w:bookmarkStart w:id="24" w:name="CatGroup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end"/>
                  </w:r>
                  <w:bookmarkEnd w:id="24"/>
                </w:p>
              </w:tc>
              <w:tc>
                <w:tcPr>
                  <w:tcW w:w="4502" w:type="dxa"/>
                  <w:gridSpan w:val="7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4EDA04C" w14:textId="02137EFF" w:rsidR="00AA1A8F" w:rsidRPr="00DF3DCB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</w:pPr>
                  <w:proofErr w:type="spellStart"/>
                  <w:r w:rsidRPr="00DF3DCB"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  <w:t>Plemeno</w:t>
                  </w:r>
                  <w:proofErr w:type="spellEnd"/>
                  <w:r w:rsidRPr="00DF3DCB"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  <w:t xml:space="preserve"> + </w:t>
                  </w:r>
                  <w:proofErr w:type="spellStart"/>
                  <w:r w:rsidRPr="00DF3DCB"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  <w:t>barva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  <w:t xml:space="preserve"> /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  <w:t>Chovná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  <w:t>stanice</w:t>
                  </w:r>
                  <w:proofErr w:type="spellEnd"/>
                </w:p>
                <w:p w14:paraId="67E98AC0" w14:textId="07C60DFE" w:rsidR="00AA1A8F" w:rsidRPr="00990736" w:rsidRDefault="00AA1A8F" w:rsidP="00AA1A8F">
                  <w:pPr>
                    <w:spacing w:before="20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atColour"/>
                        <w:enabled/>
                        <w:calcOnExit w:val="0"/>
                        <w:textInput/>
                      </w:ffData>
                    </w:fldChar>
                  </w:r>
                  <w:bookmarkStart w:id="25" w:name="CatColour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end"/>
                  </w:r>
                  <w:bookmarkEnd w:id="25"/>
                </w:p>
              </w:tc>
              <w:tc>
                <w:tcPr>
                  <w:tcW w:w="2467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57CE256" w14:textId="6CBEAB5C" w:rsidR="00AA1A8F" w:rsidRPr="00DD5458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cs-CZ" w:eastAsia="ar-SA"/>
                    </w:rPr>
                  </w:pPr>
                  <w:proofErr w:type="spellStart"/>
                  <w:r w:rsidRPr="00DF3DCB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>Název</w:t>
                  </w:r>
                  <w:proofErr w:type="spellEnd"/>
                  <w:r w:rsidRPr="00DF3DCB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 xml:space="preserve"> a č. </w:t>
                  </w:r>
                  <w:proofErr w:type="spellStart"/>
                  <w:r w:rsidRPr="00DF3DCB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>plemenné</w:t>
                  </w:r>
                  <w:proofErr w:type="spellEnd"/>
                  <w:r w:rsidRPr="00DF3DCB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 xml:space="preserve"> </w:t>
                  </w:r>
                  <w:proofErr w:type="spellStart"/>
                  <w:r w:rsidRPr="00DF3DCB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>knihy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 xml:space="preserve"> /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>průkaz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>původu</w:t>
                  </w:r>
                  <w:proofErr w:type="spellEnd"/>
                </w:p>
                <w:p w14:paraId="2303B704" w14:textId="4DB53719" w:rsidR="00AA1A8F" w:rsidRPr="00DF3DCB" w:rsidRDefault="00AA1A8F" w:rsidP="00AA1A8F">
                  <w:pPr>
                    <w:spacing w:before="20"/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atPedigreeNumber"/>
                        <w:enabled/>
                        <w:calcOnExit w:val="0"/>
                        <w:textInput/>
                      </w:ffData>
                    </w:fldChar>
                  </w:r>
                  <w:bookmarkStart w:id="26" w:name="CatPedigreeNumber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end"/>
                  </w:r>
                  <w:bookmarkEnd w:id="26"/>
                </w:p>
              </w:tc>
              <w:tc>
                <w:tcPr>
                  <w:tcW w:w="2601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D94E429" w14:textId="60A5B7DA" w:rsidR="00AA1A8F" w:rsidRPr="00DF3DCB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bookmarkStart w:id="27" w:name="Text7"/>
                  <w:proofErr w:type="spellStart"/>
                  <w:r w:rsidRPr="00DF3DCB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Narozen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 xml:space="preserve"> / a / i</w:t>
                  </w:r>
                </w:p>
                <w:bookmarkEnd w:id="27"/>
                <w:p w14:paraId="4401C03A" w14:textId="074AC513" w:rsidR="00AA1A8F" w:rsidRPr="00DF3DCB" w:rsidRDefault="00AA1A8F" w:rsidP="00AA1A8F">
                  <w:pPr>
                    <w:spacing w:before="20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CatBorn"/>
                        <w:enabled/>
                        <w:calcOnExit w:val="0"/>
                        <w:textInput/>
                      </w:ffData>
                    </w:fldChar>
                  </w:r>
                  <w:bookmarkStart w:id="28" w:name="CatBorn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end"/>
                  </w:r>
                  <w:bookmarkEnd w:id="28"/>
                </w:p>
              </w:tc>
            </w:tr>
            <w:tr w:rsidR="00AA1A8F" w:rsidRPr="00DF3DCB" w14:paraId="0BFEA2D3" w14:textId="77777777" w:rsidTr="0040500B">
              <w:trPr>
                <w:cantSplit/>
                <w:trHeight w:val="181"/>
              </w:trPr>
              <w:tc>
                <w:tcPr>
                  <w:tcW w:w="1271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42BA37E" w14:textId="77777777" w:rsidR="00AA1A8F" w:rsidRPr="00DF3DCB" w:rsidRDefault="00AA1A8F" w:rsidP="00AA1A8F">
                  <w:pPr>
                    <w:spacing w:before="2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</w:pPr>
                </w:p>
              </w:tc>
              <w:tc>
                <w:tcPr>
                  <w:tcW w:w="96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92BD730" w14:textId="77777777" w:rsidR="00AA1A8F" w:rsidRPr="00DF3DCB" w:rsidRDefault="00AA1A8F" w:rsidP="00AA1A8F">
                  <w:pPr>
                    <w:spacing w:before="2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</w:pPr>
                </w:p>
              </w:tc>
              <w:tc>
                <w:tcPr>
                  <w:tcW w:w="4502" w:type="dxa"/>
                  <w:gridSpan w:val="7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1EB320A" w14:textId="77777777" w:rsidR="00AA1A8F" w:rsidRPr="00DF3DCB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</w:pPr>
                </w:p>
              </w:tc>
              <w:tc>
                <w:tcPr>
                  <w:tcW w:w="2467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6EB8F29" w14:textId="77777777" w:rsidR="00AA1A8F" w:rsidRPr="00DF3DCB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</w:pPr>
                </w:p>
              </w:tc>
              <w:tc>
                <w:tcPr>
                  <w:tcW w:w="2601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5DFF674" w14:textId="77777777" w:rsidR="00AA1A8F" w:rsidRPr="00DF3DCB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</w:p>
              </w:tc>
            </w:tr>
            <w:tr w:rsidR="00AA1A8F" w:rsidRPr="00DF3DCB" w14:paraId="73C393FB" w14:textId="77777777" w:rsidTr="0040500B">
              <w:trPr>
                <w:cantSplit/>
                <w:trHeight w:val="181"/>
              </w:trPr>
              <w:tc>
                <w:tcPr>
                  <w:tcW w:w="1271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2B93498" w14:textId="77777777" w:rsidR="00AA1A8F" w:rsidRPr="00DF3DCB" w:rsidRDefault="00AA1A8F" w:rsidP="00AA1A8F">
                  <w:pPr>
                    <w:spacing w:before="2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</w:pPr>
                </w:p>
              </w:tc>
              <w:tc>
                <w:tcPr>
                  <w:tcW w:w="96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623910C" w14:textId="77777777" w:rsidR="00AA1A8F" w:rsidRPr="00DF3DCB" w:rsidRDefault="00AA1A8F" w:rsidP="00AA1A8F">
                  <w:pPr>
                    <w:spacing w:before="2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</w:pPr>
                </w:p>
              </w:tc>
              <w:tc>
                <w:tcPr>
                  <w:tcW w:w="4502" w:type="dxa"/>
                  <w:gridSpan w:val="7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D804D6E" w14:textId="77777777" w:rsidR="00AA1A8F" w:rsidRPr="00DF3DCB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</w:pPr>
                </w:p>
              </w:tc>
              <w:tc>
                <w:tcPr>
                  <w:tcW w:w="2467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E274729" w14:textId="77777777" w:rsidR="00AA1A8F" w:rsidRPr="00DF3DCB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</w:pPr>
                </w:p>
              </w:tc>
              <w:tc>
                <w:tcPr>
                  <w:tcW w:w="2601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3E1AD56" w14:textId="77777777" w:rsidR="00AA1A8F" w:rsidRPr="00DF3DCB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</w:p>
              </w:tc>
            </w:tr>
            <w:tr w:rsidR="00AA1A8F" w:rsidRPr="00DF3DCB" w14:paraId="2281BBF9" w14:textId="77777777" w:rsidTr="0040500B">
              <w:trPr>
                <w:cantSplit/>
                <w:trHeight w:val="181"/>
              </w:trPr>
              <w:tc>
                <w:tcPr>
                  <w:tcW w:w="1271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10F8EC" w14:textId="77777777" w:rsidR="00AA1A8F" w:rsidRPr="00DF3DCB" w:rsidRDefault="00AA1A8F" w:rsidP="00AA1A8F">
                  <w:pPr>
                    <w:spacing w:before="2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</w:pPr>
                </w:p>
              </w:tc>
              <w:tc>
                <w:tcPr>
                  <w:tcW w:w="96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2A4F6C" w14:textId="77777777" w:rsidR="00AA1A8F" w:rsidRPr="00DF3DCB" w:rsidRDefault="00AA1A8F" w:rsidP="00AA1A8F">
                  <w:pPr>
                    <w:spacing w:before="2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</w:pPr>
                </w:p>
              </w:tc>
              <w:tc>
                <w:tcPr>
                  <w:tcW w:w="4502" w:type="dxa"/>
                  <w:gridSpan w:val="7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35CC55" w14:textId="77777777" w:rsidR="00AA1A8F" w:rsidRPr="00DF3DCB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</w:pPr>
                </w:p>
              </w:tc>
              <w:tc>
                <w:tcPr>
                  <w:tcW w:w="2467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ECBA82" w14:textId="77777777" w:rsidR="00AA1A8F" w:rsidRPr="00DF3DCB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</w:pPr>
                </w:p>
              </w:tc>
              <w:tc>
                <w:tcPr>
                  <w:tcW w:w="2601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BC0112" w14:textId="77777777" w:rsidR="00AA1A8F" w:rsidRPr="00DF3DCB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</w:p>
              </w:tc>
            </w:tr>
            <w:tr w:rsidR="00AA1A8F" w:rsidRPr="00DF3DCB" w14:paraId="70BBD8F0" w14:textId="77777777" w:rsidTr="0040500B">
              <w:trPr>
                <w:cantSplit/>
                <w:trHeight w:val="230"/>
              </w:trPr>
              <w:tc>
                <w:tcPr>
                  <w:tcW w:w="127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6150E48" w14:textId="77777777" w:rsidR="00AA1A8F" w:rsidRPr="00DF3DCB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  <w:proofErr w:type="spellStart"/>
                  <w:r w:rsidRPr="00DF3DCB"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  <w:t>Pohlaví</w:t>
                  </w:r>
                  <w:proofErr w:type="spellEnd"/>
                </w:p>
                <w:p w14:paraId="133E56BF" w14:textId="77777777" w:rsidR="00AA1A8F" w:rsidRDefault="00AA1A8F" w:rsidP="00AA1A8F">
                  <w:pPr>
                    <w:spacing w:before="20"/>
                    <w:rPr>
                      <w:rFonts w:ascii="Arial" w:hAnsi="Arial" w:cs="Arial"/>
                      <w:sz w:val="14"/>
                    </w:rPr>
                  </w:pPr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begin">
                      <w:ffData>
                        <w:name w:val="GenderM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29" w:name="GenderM"/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instrText xml:space="preserve"> FORMCHECKBOX </w:instrText>
                  </w:r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</w:r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end"/>
                  </w:r>
                  <w:bookmarkEnd w:id="29"/>
                  <w:r w:rsidRPr="00DF3DCB"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</w:rPr>
                    <w:t>samec</w:t>
                  </w:r>
                  <w:proofErr w:type="spellEnd"/>
                </w:p>
                <w:p w14:paraId="33078F9F" w14:textId="13405C17" w:rsidR="00AA1A8F" w:rsidRPr="00DF3DCB" w:rsidRDefault="00AA1A8F" w:rsidP="00AA1A8F">
                  <w:pPr>
                    <w:spacing w:before="20"/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</w:pPr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begin">
                      <w:ffData>
                        <w:name w:val="GenderF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30" w:name="GenderF"/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instrText xml:space="preserve"> FORMCHECKBOX </w:instrText>
                  </w:r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</w:r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end"/>
                  </w:r>
                  <w:bookmarkEnd w:id="30"/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t xml:space="preserve"> </w:t>
                  </w:r>
                  <w:proofErr w:type="spellStart"/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t>samice</w:t>
                  </w:r>
                  <w:proofErr w:type="spellEnd"/>
                </w:p>
              </w:tc>
              <w:tc>
                <w:tcPr>
                  <w:tcW w:w="96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FD2FE6D" w14:textId="77777777" w:rsidR="00AA1A8F" w:rsidRPr="00DF3DCB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  <w:proofErr w:type="spellStart"/>
                  <w:r w:rsidRPr="00DF3DCB"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  <w:t>Kastrát</w:t>
                  </w:r>
                  <w:proofErr w:type="spellEnd"/>
                </w:p>
                <w:p w14:paraId="2C775179" w14:textId="77777777" w:rsidR="00AA1A8F" w:rsidRDefault="00AA1A8F" w:rsidP="00AA1A8F">
                  <w:pPr>
                    <w:spacing w:before="20"/>
                    <w:rPr>
                      <w:rFonts w:ascii="Arial" w:hAnsi="Arial" w:cs="Arial"/>
                      <w:sz w:val="14"/>
                      <w:lang w:val="en-US"/>
                    </w:rPr>
                  </w:pPr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begin">
                      <w:ffData>
                        <w:name w:val="CastratedY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31" w:name="CastratedY"/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instrText xml:space="preserve"> FORMCHECKBOX </w:instrText>
                  </w:r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</w:r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end"/>
                  </w:r>
                  <w:bookmarkEnd w:id="31"/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lang w:val="en-US"/>
                    </w:rPr>
                    <w:t>ano</w:t>
                  </w:r>
                  <w:proofErr w:type="spellEnd"/>
                  <w:r w:rsidRPr="00DF3DCB">
                    <w:rPr>
                      <w:rFonts w:ascii="Arial" w:hAnsi="Arial" w:cs="Arial"/>
                      <w:sz w:val="14"/>
                      <w:lang w:val="en-US"/>
                    </w:rPr>
                    <w:t xml:space="preserve"> </w:t>
                  </w:r>
                </w:p>
                <w:p w14:paraId="1957B79F" w14:textId="787D596F" w:rsidR="00AA1A8F" w:rsidRPr="00DF3DCB" w:rsidRDefault="00AA1A8F" w:rsidP="00AA1A8F">
                  <w:pPr>
                    <w:spacing w:before="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pPr>
                  <w:r w:rsidRPr="0040500B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begin">
                      <w:ffData>
                        <w:name w:val="CastratedN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32" w:name="CastratedN"/>
                  <w:r w:rsidRPr="0040500B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instrText xml:space="preserve"> FORMCHECKBOX </w:instrText>
                  </w:r>
                  <w:r w:rsidRPr="0040500B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</w:r>
                  <w:r w:rsidRPr="0040500B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separate"/>
                  </w:r>
                  <w:r w:rsidRPr="0040500B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end"/>
                  </w:r>
                  <w:bookmarkEnd w:id="32"/>
                  <w:r w:rsidRPr="0040500B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t xml:space="preserve"> </w:t>
                  </w:r>
                  <w:r>
                    <w:rPr>
                      <w:rFonts w:ascii="Arial" w:hAnsi="Arial" w:cs="Arial"/>
                      <w:sz w:val="14"/>
                      <w:lang w:val="en-US"/>
                    </w:rPr>
                    <w:t>ne</w:t>
                  </w:r>
                </w:p>
              </w:tc>
              <w:tc>
                <w:tcPr>
                  <w:tcW w:w="2576" w:type="dxa"/>
                  <w:gridSpan w:val="4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21D0A55" w14:textId="5BF7856C" w:rsidR="00AA1A8F" w:rsidRPr="00DF3DCB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  <w:t>Chovate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  <w:t xml:space="preserve"> je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  <w:t>stejný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  <w:t>jako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  <w:t>vystavovatel</w:t>
                  </w:r>
                  <w:proofErr w:type="spellEnd"/>
                </w:p>
                <w:p w14:paraId="5F224D3F" w14:textId="6CC27014" w:rsidR="00AA1A8F" w:rsidRDefault="00AA1A8F" w:rsidP="00AA1A8F">
                  <w:pPr>
                    <w:spacing w:before="20"/>
                    <w:rPr>
                      <w:rFonts w:ascii="Arial" w:hAnsi="Arial" w:cs="Arial"/>
                      <w:sz w:val="14"/>
                      <w:lang w:val="en-US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begin">
                      <w:ffData>
                        <w:name w:val="BSameAsEY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33" w:name="BSameAsEY"/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end"/>
                  </w:r>
                  <w:bookmarkEnd w:id="33"/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lang w:val="en-US"/>
                    </w:rPr>
                    <w:t>ano</w:t>
                  </w:r>
                  <w:proofErr w:type="spellEnd"/>
                  <w:r w:rsidRPr="00DF3DCB">
                    <w:rPr>
                      <w:rFonts w:ascii="Arial" w:hAnsi="Arial" w:cs="Arial"/>
                      <w:sz w:val="14"/>
                      <w:lang w:val="en-US"/>
                    </w:rPr>
                    <w:t xml:space="preserve"> </w:t>
                  </w:r>
                </w:p>
                <w:p w14:paraId="6BD830B5" w14:textId="4E1C62DD" w:rsidR="00AA1A8F" w:rsidRPr="00DF3DCB" w:rsidRDefault="00AA1A8F" w:rsidP="00AA1A8F">
                  <w:pPr>
                    <w:spacing w:before="20"/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begin">
                      <w:ffData>
                        <w:name w:val="BSameAsEN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34" w:name="BSameAsEN"/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end"/>
                  </w:r>
                  <w:bookmarkEnd w:id="34"/>
                  <w:r w:rsidRPr="00DF3DCB"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  <w:t xml:space="preserve"> </w:t>
                  </w:r>
                  <w:r>
                    <w:rPr>
                      <w:rFonts w:ascii="Arial" w:hAnsi="Arial" w:cs="Arial"/>
                      <w:sz w:val="14"/>
                      <w:lang w:val="en-US"/>
                    </w:rPr>
                    <w:t>ne</w:t>
                  </w:r>
                </w:p>
              </w:tc>
              <w:tc>
                <w:tcPr>
                  <w:tcW w:w="1926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4543114" w14:textId="086FDB50" w:rsidR="00AA1A8F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cs-CZ" w:eastAsia="ar-SA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  <w:t>Země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  <w:t>chovatele</w:t>
                  </w:r>
                  <w:proofErr w:type="spellEnd"/>
                </w:p>
                <w:p w14:paraId="4867C51E" w14:textId="3DCB63B9" w:rsidR="00AA1A8F" w:rsidRPr="00DF3DCB" w:rsidRDefault="00AA1A8F" w:rsidP="00AA1A8F">
                  <w:pPr>
                    <w:spacing w:before="20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BreederCountry"/>
                        <w:enabled/>
                        <w:calcOnExit w:val="0"/>
                        <w:textInput/>
                      </w:ffData>
                    </w:fldChar>
                  </w:r>
                  <w:bookmarkStart w:id="35" w:name="BreederCountry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end"/>
                  </w:r>
                  <w:bookmarkEnd w:id="35"/>
                </w:p>
              </w:tc>
              <w:tc>
                <w:tcPr>
                  <w:tcW w:w="2467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018547F" w14:textId="77777777" w:rsidR="00AA1A8F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cs-CZ"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  <w:t>K</w:t>
                  </w:r>
                  <w:r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cs-CZ" w:eastAsia="ar-SA"/>
                    </w:rPr>
                    <w:t>řestní jméno chovatele</w:t>
                  </w:r>
                </w:p>
                <w:p w14:paraId="72093C7F" w14:textId="16BC9E2D" w:rsidR="00AA1A8F" w:rsidRPr="0040500B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BreederFirstName"/>
                        <w:enabled/>
                        <w:calcOnExit w:val="0"/>
                        <w:textInput/>
                      </w:ffData>
                    </w:fldChar>
                  </w:r>
                  <w:bookmarkStart w:id="36" w:name="BreederFirstName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end"/>
                  </w:r>
                  <w:bookmarkEnd w:id="36"/>
                </w:p>
              </w:tc>
              <w:tc>
                <w:tcPr>
                  <w:tcW w:w="2601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0D5A9E8" w14:textId="7855CE2E" w:rsidR="00AA1A8F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cs-CZ" w:eastAsia="ar-SA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  <w:t>Přijmení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cs-CZ" w:eastAsia="ar-SA"/>
                    </w:rPr>
                    <w:t>chovatele</w:t>
                  </w:r>
                </w:p>
                <w:p w14:paraId="747968F1" w14:textId="3AD1E1BD" w:rsidR="00AA1A8F" w:rsidRPr="00DF3DCB" w:rsidRDefault="00AA1A8F" w:rsidP="00AA1A8F">
                  <w:pPr>
                    <w:spacing w:before="20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BreederLastName"/>
                        <w:enabled/>
                        <w:calcOnExit w:val="0"/>
                        <w:textInput/>
                      </w:ffData>
                    </w:fldChar>
                  </w:r>
                  <w:bookmarkStart w:id="37" w:name="BreederLastName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end"/>
                  </w:r>
                  <w:bookmarkEnd w:id="37"/>
                </w:p>
              </w:tc>
            </w:tr>
            <w:tr w:rsidR="00AA1A8F" w:rsidRPr="00DF3DCB" w14:paraId="74A4F5ED" w14:textId="77777777" w:rsidTr="0040500B">
              <w:trPr>
                <w:cantSplit/>
                <w:trHeight w:val="161"/>
              </w:trPr>
              <w:tc>
                <w:tcPr>
                  <w:tcW w:w="1271" w:type="dxa"/>
                  <w:vMerge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9D22D20" w14:textId="77777777" w:rsidR="00AA1A8F" w:rsidRPr="00DF3DCB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</w:p>
              </w:tc>
              <w:tc>
                <w:tcPr>
                  <w:tcW w:w="968" w:type="dxa"/>
                  <w:vMerge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17E64E6" w14:textId="40528C03" w:rsidR="00AA1A8F" w:rsidRPr="00DF3DCB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</w:p>
              </w:tc>
              <w:tc>
                <w:tcPr>
                  <w:tcW w:w="2576" w:type="dxa"/>
                  <w:gridSpan w:val="4"/>
                  <w:vMerge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1360D85" w14:textId="77777777" w:rsidR="00AA1A8F" w:rsidRPr="00DF3DCB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</w:p>
              </w:tc>
              <w:tc>
                <w:tcPr>
                  <w:tcW w:w="1926" w:type="dxa"/>
                  <w:gridSpan w:val="3"/>
                  <w:vMerge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8F1B32F" w14:textId="424FF9FC" w:rsidR="00AA1A8F" w:rsidRPr="00DF3DCB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</w:p>
              </w:tc>
              <w:tc>
                <w:tcPr>
                  <w:tcW w:w="2467" w:type="dxa"/>
                  <w:gridSpan w:val="2"/>
                  <w:vMerge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F1D638E" w14:textId="77777777" w:rsidR="00AA1A8F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</w:pPr>
                </w:p>
              </w:tc>
              <w:tc>
                <w:tcPr>
                  <w:tcW w:w="2601" w:type="dxa"/>
                  <w:gridSpan w:val="2"/>
                  <w:vMerge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B73CDA5" w14:textId="2762A9EB" w:rsidR="00AA1A8F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</w:pPr>
                </w:p>
              </w:tc>
            </w:tr>
            <w:tr w:rsidR="00AA1A8F" w:rsidRPr="00DF3DCB" w14:paraId="08E0E833" w14:textId="77777777" w:rsidTr="0040500B">
              <w:trPr>
                <w:cantSplit/>
                <w:trHeight w:val="161"/>
              </w:trPr>
              <w:tc>
                <w:tcPr>
                  <w:tcW w:w="1271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D37CA23" w14:textId="77777777" w:rsidR="00AA1A8F" w:rsidRPr="00DF3DCB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</w:p>
              </w:tc>
              <w:tc>
                <w:tcPr>
                  <w:tcW w:w="96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7B6DC5" w14:textId="355D73FF" w:rsidR="00AA1A8F" w:rsidRPr="00DF3DCB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</w:p>
              </w:tc>
              <w:tc>
                <w:tcPr>
                  <w:tcW w:w="2576" w:type="dxa"/>
                  <w:gridSpan w:val="4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B81D7C" w14:textId="77777777" w:rsidR="00AA1A8F" w:rsidRPr="00DF3DCB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</w:p>
              </w:tc>
              <w:tc>
                <w:tcPr>
                  <w:tcW w:w="1926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2F1554" w14:textId="7AC41DCC" w:rsidR="00AA1A8F" w:rsidRPr="00DF3DCB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</w:p>
              </w:tc>
              <w:tc>
                <w:tcPr>
                  <w:tcW w:w="2467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65A474" w14:textId="77777777" w:rsidR="00AA1A8F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</w:pPr>
                </w:p>
              </w:tc>
              <w:tc>
                <w:tcPr>
                  <w:tcW w:w="2601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520D9D" w14:textId="7757FBD9" w:rsidR="00AA1A8F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</w:pPr>
                </w:p>
              </w:tc>
            </w:tr>
            <w:tr w:rsidR="00AA1A8F" w:rsidRPr="00DF3DCB" w14:paraId="1470003E" w14:textId="77777777" w:rsidTr="00990736">
              <w:trPr>
                <w:cantSplit/>
                <w:trHeight w:val="55"/>
              </w:trPr>
              <w:tc>
                <w:tcPr>
                  <w:tcW w:w="11809" w:type="dxa"/>
                  <w:gridSpan w:val="1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738ADCA" w14:textId="77777777" w:rsidR="00AA1A8F" w:rsidRPr="00990736" w:rsidRDefault="00AA1A8F" w:rsidP="00AA1A8F">
                  <w:pPr>
                    <w:pStyle w:val="Heading4"/>
                    <w:keepNext w:val="0"/>
                    <w:rPr>
                      <w:b w:val="0"/>
                      <w:bCs w:val="0"/>
                      <w:sz w:val="16"/>
                      <w:szCs w:val="16"/>
                      <w:lang w:val="en-GB"/>
                    </w:rPr>
                  </w:pPr>
                  <w:proofErr w:type="spellStart"/>
                  <w:r w:rsidRPr="00990736">
                    <w:rPr>
                      <w:sz w:val="16"/>
                      <w:szCs w:val="16"/>
                      <w:lang w:val="en-GB"/>
                    </w:rPr>
                    <w:t>Otec</w:t>
                  </w:r>
                  <w:proofErr w:type="spellEnd"/>
                  <w:r w:rsidRPr="00990736">
                    <w:rPr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 w:rsidRPr="00990736">
                    <w:rPr>
                      <w:sz w:val="16"/>
                      <w:szCs w:val="16"/>
                      <w:lang w:val="en-GB"/>
                    </w:rPr>
                    <w:t>vystavované</w:t>
                  </w:r>
                  <w:proofErr w:type="spellEnd"/>
                  <w:r w:rsidRPr="00990736">
                    <w:rPr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 w:rsidRPr="00990736">
                    <w:rPr>
                      <w:sz w:val="16"/>
                      <w:szCs w:val="16"/>
                      <w:lang w:val="en-GB"/>
                    </w:rPr>
                    <w:t>kočky</w:t>
                  </w:r>
                  <w:proofErr w:type="spellEnd"/>
                  <w:r w:rsidRPr="00990736">
                    <w:rPr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 w:rsidRPr="00990736">
                    <w:rPr>
                      <w:sz w:val="16"/>
                      <w:szCs w:val="16"/>
                      <w:lang w:val="en-GB"/>
                    </w:rPr>
                    <w:t>kočky</w:t>
                  </w:r>
                  <w:proofErr w:type="spellEnd"/>
                </w:p>
              </w:tc>
            </w:tr>
            <w:tr w:rsidR="00AA1A8F" w:rsidRPr="00DF3DCB" w14:paraId="5A2A2268" w14:textId="77777777" w:rsidTr="00990736">
              <w:trPr>
                <w:cantSplit/>
                <w:trHeight w:val="161"/>
              </w:trPr>
              <w:tc>
                <w:tcPr>
                  <w:tcW w:w="11809" w:type="dxa"/>
                  <w:gridSpan w:val="1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7C6068B" w14:textId="77777777" w:rsidR="00AA1A8F" w:rsidRPr="00DF3DCB" w:rsidRDefault="00AA1A8F" w:rsidP="00AA1A8F">
                  <w:pPr>
                    <w:spacing w:before="20"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en-GB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en-GB"/>
                    </w:rPr>
                    <w:t>Titul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en-GB"/>
                    </w:rPr>
                    <w:t xml:space="preserve"> / y +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en-GB"/>
                    </w:rPr>
                    <w:t>jméno</w:t>
                  </w:r>
                  <w:proofErr w:type="spellEnd"/>
                </w:p>
                <w:p w14:paraId="72F5C8ED" w14:textId="7865602E" w:rsidR="00AA1A8F" w:rsidRPr="00DF3DCB" w:rsidRDefault="00AA1A8F" w:rsidP="00AA1A8F">
                  <w:pPr>
                    <w:snapToGrid w:val="0"/>
                    <w:rPr>
                      <w:rFonts w:ascii="Arial" w:hAnsi="Arial" w:cs="Arial"/>
                      <w:sz w:val="14"/>
                      <w:szCs w:val="20"/>
                      <w:lang w:val="en-US"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FatherName"/>
                        <w:enabled/>
                        <w:calcOnExit w:val="0"/>
                        <w:textInput/>
                      </w:ffData>
                    </w:fldChar>
                  </w:r>
                  <w:bookmarkStart w:id="38" w:name="FatherName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end"/>
                  </w:r>
                  <w:bookmarkEnd w:id="38"/>
                </w:p>
              </w:tc>
            </w:tr>
            <w:tr w:rsidR="00AA1A8F" w:rsidRPr="00DF3DCB" w14:paraId="75CD74A2" w14:textId="77777777" w:rsidTr="00990736">
              <w:trPr>
                <w:cantSplit/>
                <w:trHeight w:val="181"/>
              </w:trPr>
              <w:tc>
                <w:tcPr>
                  <w:tcW w:w="11809" w:type="dxa"/>
                  <w:gridSpan w:val="1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76E8CB" w14:textId="77777777" w:rsidR="00AA1A8F" w:rsidRDefault="00AA1A8F" w:rsidP="00AA1A8F">
                  <w:pPr>
                    <w:spacing w:before="20"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en-GB"/>
                    </w:rPr>
                  </w:pPr>
                </w:p>
              </w:tc>
            </w:tr>
            <w:tr w:rsidR="00AA1A8F" w:rsidRPr="00DF3DCB" w14:paraId="68806839" w14:textId="77777777" w:rsidTr="0040500B">
              <w:trPr>
                <w:cantSplit/>
                <w:trHeight w:val="207"/>
              </w:trPr>
              <w:tc>
                <w:tcPr>
                  <w:tcW w:w="2239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600503A" w14:textId="77777777" w:rsidR="00AA1A8F" w:rsidRPr="003114C4" w:rsidRDefault="00AA1A8F" w:rsidP="00AA1A8F">
                  <w:pPr>
                    <w:spacing w:before="2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cs-CZ" w:eastAsia="ar-SA"/>
                    </w:rPr>
                  </w:pPr>
                  <w:r w:rsidRPr="00DF3DCB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>EMS</w:t>
                  </w: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 xml:space="preserve"> k</w:t>
                  </w: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cs-CZ" w:eastAsia="ar-SA"/>
                    </w:rPr>
                    <w:t>ód</w:t>
                  </w:r>
                </w:p>
                <w:p w14:paraId="3512B822" w14:textId="3DFABFE2" w:rsidR="00AA1A8F" w:rsidRPr="00DF3DCB" w:rsidRDefault="00AA1A8F" w:rsidP="00AA1A8F">
                  <w:pPr>
                    <w:spacing w:before="20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FatherEms"/>
                        <w:enabled/>
                        <w:calcOnExit w:val="0"/>
                        <w:textInput/>
                      </w:ffData>
                    </w:fldChar>
                  </w:r>
                  <w:bookmarkStart w:id="39" w:name="FatherEms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end"/>
                  </w:r>
                  <w:bookmarkEnd w:id="39"/>
                </w:p>
              </w:tc>
              <w:tc>
                <w:tcPr>
                  <w:tcW w:w="4502" w:type="dxa"/>
                  <w:gridSpan w:val="7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A2EBBE2" w14:textId="77777777" w:rsidR="00AA1A8F" w:rsidRPr="00DF3DCB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</w:pPr>
                  <w:proofErr w:type="spellStart"/>
                  <w:r w:rsidRPr="00DF3DCB"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  <w:t>Plemeno</w:t>
                  </w:r>
                  <w:proofErr w:type="spellEnd"/>
                  <w:r w:rsidRPr="00DF3DCB"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  <w:t xml:space="preserve"> + </w:t>
                  </w:r>
                  <w:proofErr w:type="spellStart"/>
                  <w:r w:rsidRPr="00DF3DCB"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  <w:t>barva</w:t>
                  </w:r>
                  <w:proofErr w:type="spellEnd"/>
                </w:p>
                <w:p w14:paraId="5DEA842C" w14:textId="7A55F98F" w:rsidR="00AA1A8F" w:rsidRPr="00DF3DCB" w:rsidRDefault="00AA1A8F" w:rsidP="00AA1A8F">
                  <w:pPr>
                    <w:spacing w:before="20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FatherColour"/>
                        <w:enabled/>
                        <w:calcOnExit w:val="0"/>
                        <w:textInput/>
                      </w:ffData>
                    </w:fldChar>
                  </w:r>
                  <w:bookmarkStart w:id="40" w:name="FatherColour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end"/>
                  </w:r>
                  <w:bookmarkEnd w:id="40"/>
                </w:p>
              </w:tc>
              <w:tc>
                <w:tcPr>
                  <w:tcW w:w="5068" w:type="dxa"/>
                  <w:gridSpan w:val="4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8DD793C" w14:textId="77777777" w:rsidR="00AA1A8F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</w:pPr>
                  <w:proofErr w:type="spellStart"/>
                  <w:r w:rsidRPr="00DF3DCB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>Název</w:t>
                  </w:r>
                  <w:proofErr w:type="spellEnd"/>
                  <w:r w:rsidRPr="00DF3DCB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 xml:space="preserve"> a č. </w:t>
                  </w:r>
                  <w:proofErr w:type="spellStart"/>
                  <w:r w:rsidRPr="00DF3DCB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>plemenné</w:t>
                  </w:r>
                  <w:proofErr w:type="spellEnd"/>
                  <w:r w:rsidRPr="00DF3DCB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 xml:space="preserve"> </w:t>
                  </w:r>
                  <w:proofErr w:type="spellStart"/>
                  <w:r w:rsidRPr="00DF3DCB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>knihy</w:t>
                  </w:r>
                  <w:bookmarkStart w:id="41" w:name="Text12"/>
                  <w:proofErr w:type="spellEnd"/>
                </w:p>
                <w:bookmarkEnd w:id="41"/>
                <w:p w14:paraId="33809FD4" w14:textId="728A8A05" w:rsidR="00AA1A8F" w:rsidRPr="00DF3DCB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FatherPedigreeNumber"/>
                        <w:enabled/>
                        <w:calcOnExit w:val="0"/>
                        <w:textInput/>
                      </w:ffData>
                    </w:fldChar>
                  </w:r>
                  <w:bookmarkStart w:id="42" w:name="FatherPedigreeNumber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end"/>
                  </w:r>
                  <w:bookmarkEnd w:id="42"/>
                </w:p>
              </w:tc>
            </w:tr>
            <w:tr w:rsidR="00AA1A8F" w:rsidRPr="00DF3DCB" w14:paraId="7CCAD1DA" w14:textId="77777777" w:rsidTr="0040500B">
              <w:trPr>
                <w:cantSplit/>
                <w:trHeight w:val="181"/>
              </w:trPr>
              <w:tc>
                <w:tcPr>
                  <w:tcW w:w="2239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12B353D" w14:textId="77777777" w:rsidR="00AA1A8F" w:rsidRPr="00DF3DCB" w:rsidRDefault="00AA1A8F" w:rsidP="00AA1A8F">
                  <w:pPr>
                    <w:spacing w:before="2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</w:pPr>
                </w:p>
              </w:tc>
              <w:tc>
                <w:tcPr>
                  <w:tcW w:w="4502" w:type="dxa"/>
                  <w:gridSpan w:val="7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A63988" w14:textId="77777777" w:rsidR="00AA1A8F" w:rsidRPr="00DF3DCB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</w:pPr>
                </w:p>
              </w:tc>
              <w:tc>
                <w:tcPr>
                  <w:tcW w:w="5068" w:type="dxa"/>
                  <w:gridSpan w:val="4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F9DE1D" w14:textId="77777777" w:rsidR="00AA1A8F" w:rsidRPr="00DF3DCB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</w:pPr>
                </w:p>
              </w:tc>
            </w:tr>
            <w:tr w:rsidR="00AA1A8F" w:rsidRPr="00DF3DCB" w14:paraId="688953D5" w14:textId="77777777" w:rsidTr="00990736">
              <w:trPr>
                <w:cantSplit/>
                <w:trHeight w:val="55"/>
              </w:trPr>
              <w:tc>
                <w:tcPr>
                  <w:tcW w:w="11809" w:type="dxa"/>
                  <w:gridSpan w:val="1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E197CD" w14:textId="77777777" w:rsidR="00AA1A8F" w:rsidRPr="00990736" w:rsidRDefault="00AA1A8F" w:rsidP="00AA1A8F">
                  <w:pPr>
                    <w:pStyle w:val="Heading4"/>
                    <w:keepNext w:val="0"/>
                    <w:rPr>
                      <w:b w:val="0"/>
                      <w:bCs w:val="0"/>
                      <w:sz w:val="16"/>
                      <w:szCs w:val="16"/>
                      <w:lang w:val="en-GB"/>
                    </w:rPr>
                  </w:pPr>
                  <w:proofErr w:type="spellStart"/>
                  <w:r w:rsidRPr="00990736">
                    <w:rPr>
                      <w:sz w:val="16"/>
                      <w:szCs w:val="16"/>
                      <w:lang w:val="en-GB"/>
                    </w:rPr>
                    <w:t>Matka</w:t>
                  </w:r>
                  <w:proofErr w:type="spellEnd"/>
                  <w:r w:rsidRPr="00990736">
                    <w:rPr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 w:rsidRPr="00990736">
                    <w:rPr>
                      <w:sz w:val="16"/>
                      <w:szCs w:val="16"/>
                      <w:lang w:val="en-GB"/>
                    </w:rPr>
                    <w:t>vystavované</w:t>
                  </w:r>
                  <w:proofErr w:type="spellEnd"/>
                  <w:r w:rsidRPr="00990736">
                    <w:rPr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 w:rsidRPr="00990736">
                    <w:rPr>
                      <w:sz w:val="16"/>
                      <w:szCs w:val="16"/>
                      <w:lang w:val="en-GB"/>
                    </w:rPr>
                    <w:t>kočky</w:t>
                  </w:r>
                  <w:proofErr w:type="spellEnd"/>
                  <w:r w:rsidRPr="00990736">
                    <w:rPr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 w:rsidRPr="00990736">
                    <w:rPr>
                      <w:sz w:val="16"/>
                      <w:szCs w:val="16"/>
                      <w:lang w:val="en-GB"/>
                    </w:rPr>
                    <w:t>kočky</w:t>
                  </w:r>
                  <w:proofErr w:type="spellEnd"/>
                </w:p>
              </w:tc>
            </w:tr>
            <w:tr w:rsidR="00AA1A8F" w:rsidRPr="00DF3DCB" w14:paraId="35D8594C" w14:textId="77777777" w:rsidTr="00990736">
              <w:trPr>
                <w:cantSplit/>
                <w:trHeight w:val="161"/>
              </w:trPr>
              <w:tc>
                <w:tcPr>
                  <w:tcW w:w="11809" w:type="dxa"/>
                  <w:gridSpan w:val="1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76213B4" w14:textId="77777777" w:rsidR="00AA1A8F" w:rsidRPr="00DF3DCB" w:rsidRDefault="00AA1A8F" w:rsidP="00AA1A8F">
                  <w:pPr>
                    <w:spacing w:before="20"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en-GB"/>
                    </w:rPr>
                  </w:pPr>
                  <w:bookmarkStart w:id="43" w:name="Text13"/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en-GB"/>
                    </w:rPr>
                    <w:t>Titul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en-GB"/>
                    </w:rPr>
                    <w:t xml:space="preserve"> / y +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en-GB"/>
                    </w:rPr>
                    <w:t>jméno</w:t>
                  </w:r>
                  <w:proofErr w:type="spellEnd"/>
                </w:p>
                <w:bookmarkEnd w:id="43"/>
                <w:p w14:paraId="089ACDDD" w14:textId="6F1ED12A" w:rsidR="00AA1A8F" w:rsidRPr="00DF3DCB" w:rsidRDefault="00AA1A8F" w:rsidP="00AA1A8F">
                  <w:pPr>
                    <w:snapToGrid w:val="0"/>
                    <w:rPr>
                      <w:rFonts w:ascii="Arial" w:hAnsi="Arial" w:cs="Arial"/>
                      <w:sz w:val="14"/>
                      <w:szCs w:val="20"/>
                      <w:lang w:val="en-US"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MotherName"/>
                        <w:enabled/>
                        <w:calcOnExit w:val="0"/>
                        <w:textInput/>
                      </w:ffData>
                    </w:fldChar>
                  </w:r>
                  <w:bookmarkStart w:id="44" w:name="MotherName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end"/>
                  </w:r>
                  <w:bookmarkEnd w:id="44"/>
                </w:p>
              </w:tc>
            </w:tr>
            <w:tr w:rsidR="00AA1A8F" w:rsidRPr="00DF3DCB" w14:paraId="73B275C4" w14:textId="77777777" w:rsidTr="00990736">
              <w:trPr>
                <w:cantSplit/>
                <w:trHeight w:val="181"/>
              </w:trPr>
              <w:tc>
                <w:tcPr>
                  <w:tcW w:w="11809" w:type="dxa"/>
                  <w:gridSpan w:val="13"/>
                  <w:vMerge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7E6936C" w14:textId="77777777" w:rsidR="00AA1A8F" w:rsidRDefault="00AA1A8F" w:rsidP="00AA1A8F">
                  <w:pPr>
                    <w:spacing w:before="20"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en-GB"/>
                    </w:rPr>
                  </w:pPr>
                </w:p>
              </w:tc>
            </w:tr>
            <w:tr w:rsidR="00AA1A8F" w:rsidRPr="00DF3DCB" w14:paraId="23C1027C" w14:textId="77777777" w:rsidTr="00990736">
              <w:trPr>
                <w:cantSplit/>
                <w:trHeight w:val="181"/>
              </w:trPr>
              <w:tc>
                <w:tcPr>
                  <w:tcW w:w="11809" w:type="dxa"/>
                  <w:gridSpan w:val="1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5CD0BF" w14:textId="77777777" w:rsidR="00AA1A8F" w:rsidRDefault="00AA1A8F" w:rsidP="00AA1A8F">
                  <w:pPr>
                    <w:spacing w:before="20"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en-GB"/>
                    </w:rPr>
                  </w:pPr>
                </w:p>
              </w:tc>
            </w:tr>
            <w:tr w:rsidR="00AA1A8F" w:rsidRPr="00DF3DCB" w14:paraId="618E8261" w14:textId="77777777" w:rsidTr="0040500B">
              <w:trPr>
                <w:cantSplit/>
                <w:trHeight w:val="207"/>
              </w:trPr>
              <w:tc>
                <w:tcPr>
                  <w:tcW w:w="2239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E891362" w14:textId="77777777" w:rsidR="00AA1A8F" w:rsidRPr="003114C4" w:rsidRDefault="00AA1A8F" w:rsidP="00AA1A8F">
                  <w:pPr>
                    <w:spacing w:before="2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cs-CZ" w:eastAsia="ar-SA"/>
                    </w:rPr>
                  </w:pPr>
                  <w:r w:rsidRPr="00DF3DCB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>EMS</w:t>
                  </w: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 xml:space="preserve"> k</w:t>
                  </w: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cs-CZ" w:eastAsia="ar-SA"/>
                    </w:rPr>
                    <w:t>ód</w:t>
                  </w:r>
                </w:p>
                <w:p w14:paraId="2BB96341" w14:textId="526DD046" w:rsidR="00AA1A8F" w:rsidRPr="00DF3DCB" w:rsidRDefault="00AA1A8F" w:rsidP="00AA1A8F">
                  <w:pPr>
                    <w:spacing w:before="20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MotherEms"/>
                        <w:enabled/>
                        <w:calcOnExit w:val="0"/>
                        <w:textInput/>
                      </w:ffData>
                    </w:fldChar>
                  </w:r>
                  <w:bookmarkStart w:id="45" w:name="MotherEms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end"/>
                  </w:r>
                  <w:bookmarkEnd w:id="45"/>
                </w:p>
              </w:tc>
              <w:tc>
                <w:tcPr>
                  <w:tcW w:w="4502" w:type="dxa"/>
                  <w:gridSpan w:val="7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221877D" w14:textId="77777777" w:rsidR="00AA1A8F" w:rsidRPr="00DF3DCB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</w:pPr>
                  <w:proofErr w:type="spellStart"/>
                  <w:r w:rsidRPr="00DF3DCB"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  <w:t>Plemeno</w:t>
                  </w:r>
                  <w:proofErr w:type="spellEnd"/>
                  <w:r w:rsidRPr="00DF3DCB"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  <w:t xml:space="preserve"> + </w:t>
                  </w:r>
                  <w:proofErr w:type="spellStart"/>
                  <w:r w:rsidRPr="00DF3DCB"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  <w:t>barv</w:t>
                  </w:r>
                  <w:r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  <w:t>a</w:t>
                  </w:r>
                  <w:proofErr w:type="spellEnd"/>
                </w:p>
                <w:p w14:paraId="5B5775D7" w14:textId="760A6660" w:rsidR="00AA1A8F" w:rsidRPr="00DF3DCB" w:rsidRDefault="00AA1A8F" w:rsidP="00AA1A8F">
                  <w:pPr>
                    <w:spacing w:before="20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MotherColour"/>
                        <w:enabled/>
                        <w:calcOnExit w:val="0"/>
                        <w:textInput/>
                      </w:ffData>
                    </w:fldChar>
                  </w:r>
                  <w:bookmarkStart w:id="46" w:name="MotherColour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end"/>
                  </w:r>
                  <w:bookmarkEnd w:id="46"/>
                </w:p>
              </w:tc>
              <w:tc>
                <w:tcPr>
                  <w:tcW w:w="5068" w:type="dxa"/>
                  <w:gridSpan w:val="4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550921F" w14:textId="77777777" w:rsidR="00AA1A8F" w:rsidRPr="00DF3DCB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</w:pPr>
                  <w:proofErr w:type="spellStart"/>
                  <w:r w:rsidRPr="00DF3DCB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>Název</w:t>
                  </w:r>
                  <w:proofErr w:type="spellEnd"/>
                  <w:r w:rsidRPr="00DF3DCB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 xml:space="preserve"> a č. </w:t>
                  </w:r>
                  <w:proofErr w:type="spellStart"/>
                  <w:r w:rsidRPr="00DF3DCB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>plemenné</w:t>
                  </w:r>
                  <w:proofErr w:type="spellEnd"/>
                  <w:r w:rsidRPr="00DF3DCB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 xml:space="preserve"> </w:t>
                  </w:r>
                  <w:proofErr w:type="spellStart"/>
                  <w:r w:rsidRPr="00DF3DCB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  <w:t>knihy</w:t>
                  </w:r>
                  <w:proofErr w:type="spellEnd"/>
                </w:p>
                <w:p w14:paraId="3F029803" w14:textId="42DF51E5" w:rsidR="00AA1A8F" w:rsidRPr="00DF3DCB" w:rsidRDefault="00AA1A8F" w:rsidP="00AA1A8F">
                  <w:pPr>
                    <w:spacing w:before="20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begin">
                      <w:ffData>
                        <w:name w:val="MotherPedigreeNumber"/>
                        <w:enabled/>
                        <w:calcOnExit w:val="0"/>
                        <w:textInput/>
                      </w:ffData>
                    </w:fldChar>
                  </w:r>
                  <w:bookmarkStart w:id="47" w:name="MotherPedigreeNumber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n-GB"/>
                    </w:rPr>
                    <w:fldChar w:fldCharType="end"/>
                  </w:r>
                  <w:bookmarkEnd w:id="47"/>
                </w:p>
              </w:tc>
            </w:tr>
            <w:tr w:rsidR="00AA1A8F" w:rsidRPr="00DF3DCB" w14:paraId="208DFC75" w14:textId="77777777" w:rsidTr="0040500B">
              <w:trPr>
                <w:cantSplit/>
                <w:trHeight w:val="181"/>
              </w:trPr>
              <w:tc>
                <w:tcPr>
                  <w:tcW w:w="2239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2CB488" w14:textId="77777777" w:rsidR="00AA1A8F" w:rsidRPr="00DF3DCB" w:rsidRDefault="00AA1A8F" w:rsidP="00AA1A8F">
                  <w:pPr>
                    <w:spacing w:before="2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</w:pPr>
                </w:p>
              </w:tc>
              <w:tc>
                <w:tcPr>
                  <w:tcW w:w="4502" w:type="dxa"/>
                  <w:gridSpan w:val="7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169175" w14:textId="77777777" w:rsidR="00AA1A8F" w:rsidRPr="00DF3DCB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w w:val="90"/>
                      <w:sz w:val="14"/>
                      <w:szCs w:val="20"/>
                      <w:lang w:val="en-US" w:eastAsia="ar-SA"/>
                    </w:rPr>
                  </w:pPr>
                </w:p>
              </w:tc>
              <w:tc>
                <w:tcPr>
                  <w:tcW w:w="5068" w:type="dxa"/>
                  <w:gridSpan w:val="4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DD71D5A" w14:textId="77777777" w:rsidR="00AA1A8F" w:rsidRPr="00DF3DCB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val="en-US" w:eastAsia="ar-SA"/>
                    </w:rPr>
                  </w:pPr>
                </w:p>
              </w:tc>
            </w:tr>
            <w:tr w:rsidR="00AA1A8F" w:rsidRPr="00DF3DCB" w14:paraId="5DA3DE3C" w14:textId="77777777" w:rsidTr="00990736">
              <w:trPr>
                <w:cantSplit/>
                <w:trHeight w:hRule="exact" w:val="280"/>
              </w:trPr>
              <w:tc>
                <w:tcPr>
                  <w:tcW w:w="11809" w:type="dxa"/>
                  <w:gridSpan w:val="1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21AEA87" w14:textId="77777777" w:rsidR="00AA1A8F" w:rsidRPr="00990736" w:rsidRDefault="00AA1A8F" w:rsidP="00AA1A8F">
                  <w:pPr>
                    <w:pStyle w:val="Heading4"/>
                    <w:rPr>
                      <w:sz w:val="16"/>
                      <w:szCs w:val="16"/>
                      <w:lang w:val="en-GB"/>
                    </w:rPr>
                  </w:pPr>
                  <w:proofErr w:type="spellStart"/>
                  <w:r w:rsidRPr="00990736">
                    <w:rPr>
                      <w:sz w:val="16"/>
                      <w:szCs w:val="16"/>
                      <w:lang w:val="en-GB"/>
                    </w:rPr>
                    <w:t>Vystavovatel</w:t>
                  </w:r>
                  <w:proofErr w:type="spellEnd"/>
                </w:p>
              </w:tc>
            </w:tr>
            <w:tr w:rsidR="00AA1A8F" w:rsidRPr="00DF3DCB" w14:paraId="6ABE3902" w14:textId="77777777" w:rsidTr="0040500B">
              <w:trPr>
                <w:cantSplit/>
                <w:trHeight w:hRule="exact" w:val="560"/>
              </w:trPr>
              <w:tc>
                <w:tcPr>
                  <w:tcW w:w="336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918F8B" w14:textId="1B868327" w:rsidR="00AA1A8F" w:rsidRPr="00990736" w:rsidRDefault="00AA1A8F" w:rsidP="00AA1A8F">
                  <w:pPr>
                    <w:snapToGrid w:val="0"/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</w:pP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Přijmení</w:t>
                  </w:r>
                  <w:proofErr w:type="spellEnd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chovatele</w:t>
                  </w:r>
                  <w:proofErr w:type="spellEnd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:</w:t>
                  </w:r>
                </w:p>
                <w:p w14:paraId="553CBFFB" w14:textId="568A3D8E" w:rsidR="00AA1A8F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ExhibitorSurname"/>
                        <w:enabled/>
                        <w:calcOnExit w:val="0"/>
                        <w:textInput/>
                      </w:ffData>
                    </w:fldChar>
                  </w:r>
                  <w:bookmarkStart w:id="48" w:name="ExhibitorSurname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48"/>
                </w:p>
              </w:tc>
              <w:tc>
                <w:tcPr>
                  <w:tcW w:w="3374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9DDD06" w14:textId="77777777" w:rsidR="00AA1A8F" w:rsidRPr="00990736" w:rsidRDefault="00AA1A8F" w:rsidP="00AA1A8F">
                  <w:pPr>
                    <w:snapToGrid w:val="0"/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</w:pP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Křestní</w:t>
                  </w:r>
                  <w:proofErr w:type="spellEnd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jméno</w:t>
                  </w:r>
                  <w:proofErr w:type="spellEnd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chovatele</w:t>
                  </w:r>
                  <w:proofErr w:type="spellEnd"/>
                </w:p>
                <w:p w14:paraId="4134E4AE" w14:textId="295E8DD0" w:rsidR="00AA1A8F" w:rsidRPr="003114C4" w:rsidRDefault="00AA1A8F" w:rsidP="00AA1A8F">
                  <w:pPr>
                    <w:snapToGrid w:val="0"/>
                    <w:rPr>
                      <w:rFonts w:ascii="Arial Narrow" w:hAnsi="Arial Narrow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ExhibitorFirstname"/>
                        <w:enabled/>
                        <w:calcOnExit w:val="0"/>
                        <w:textInput/>
                      </w:ffData>
                    </w:fldChar>
                  </w:r>
                  <w:bookmarkStart w:id="49" w:name="ExhibitorFirstname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49"/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35B537" w14:textId="77777777" w:rsidR="00AA1A8F" w:rsidRPr="00990736" w:rsidRDefault="00AA1A8F" w:rsidP="00AA1A8F">
                  <w:pPr>
                    <w:snapToGrid w:val="0"/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</w:pP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E-mail</w:t>
                  </w:r>
                  <w:proofErr w:type="spellEnd"/>
                </w:p>
                <w:p w14:paraId="1875B5D5" w14:textId="14115603" w:rsidR="00AA1A8F" w:rsidRPr="00DF3DCB" w:rsidRDefault="00AA1A8F" w:rsidP="00AA1A8F">
                  <w:pPr>
                    <w:spacing w:before="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ExhibitorEmail"/>
                        <w:enabled/>
                        <w:calcOnExit w:val="0"/>
                        <w:textInput/>
                      </w:ffData>
                    </w:fldChar>
                  </w:r>
                  <w:bookmarkStart w:id="50" w:name="ExhibitorEmail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50"/>
                </w:p>
              </w:tc>
              <w:tc>
                <w:tcPr>
                  <w:tcW w:w="260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6CD5E5A" w14:textId="77777777" w:rsidR="00AA1A8F" w:rsidRPr="0022617A" w:rsidRDefault="00AA1A8F" w:rsidP="00AA1A8F">
                  <w:pPr>
                    <w:snapToGrid w:val="0"/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</w:pPr>
                  <w:bookmarkStart w:id="51" w:name="Text19"/>
                  <w:r w:rsidRPr="0022617A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Telefon</w:t>
                  </w:r>
                </w:p>
                <w:bookmarkEnd w:id="51"/>
                <w:p w14:paraId="3FA9A8D1" w14:textId="76A6DAFF" w:rsidR="00AA1A8F" w:rsidRPr="003114C4" w:rsidRDefault="00AA1A8F" w:rsidP="00AA1A8F">
                  <w:pPr>
                    <w:snapToGrid w:val="0"/>
                    <w:rPr>
                      <w:rFonts w:ascii="Arial Narrow" w:hAnsi="Arial Narrow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ExhibitorPhoneNumber"/>
                        <w:enabled/>
                        <w:calcOnExit w:val="0"/>
                        <w:textInput/>
                      </w:ffData>
                    </w:fldChar>
                  </w:r>
                  <w:bookmarkStart w:id="52" w:name="ExhibitorPhoneNumber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52"/>
                </w:p>
              </w:tc>
            </w:tr>
            <w:tr w:rsidR="00AA1A8F" w:rsidRPr="00DF3DCB" w14:paraId="3A3FE4A9" w14:textId="77777777" w:rsidTr="0040500B">
              <w:trPr>
                <w:cantSplit/>
                <w:trHeight w:hRule="exact" w:val="560"/>
              </w:trPr>
              <w:tc>
                <w:tcPr>
                  <w:tcW w:w="336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E9DEED3" w14:textId="77777777" w:rsidR="00AA1A8F" w:rsidRPr="00990736" w:rsidRDefault="00AA1A8F" w:rsidP="00AA1A8F">
                  <w:pPr>
                    <w:snapToGrid w:val="0"/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</w:pPr>
                  <w:bookmarkStart w:id="53" w:name="Text24"/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Název</w:t>
                  </w:r>
                  <w:proofErr w:type="spellEnd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ulice</w:t>
                  </w:r>
                  <w:proofErr w:type="spellEnd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trvalého</w:t>
                  </w:r>
                  <w:proofErr w:type="spellEnd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bydliště</w:t>
                  </w:r>
                  <w:proofErr w:type="spellEnd"/>
                </w:p>
                <w:p w14:paraId="2BDFDA1D" w14:textId="19FE2BAF" w:rsidR="00AA1A8F" w:rsidRDefault="00AA1A8F" w:rsidP="00AA1A8F">
                  <w:pPr>
                    <w:spacing w:before="20"/>
                    <w:rPr>
                      <w:rFonts w:ascii="Arial Narrow" w:hAnsi="Arial Narrow"/>
                      <w:sz w:val="14"/>
                      <w:szCs w:val="20"/>
                      <w:lang w:val="en-US"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ExhibitorStreet"/>
                        <w:enabled/>
                        <w:calcOnExit w:val="0"/>
                        <w:textInput/>
                      </w:ffData>
                    </w:fldChar>
                  </w:r>
                  <w:bookmarkStart w:id="54" w:name="ExhibitorStreet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54"/>
                </w:p>
              </w:tc>
              <w:bookmarkEnd w:id="53"/>
              <w:tc>
                <w:tcPr>
                  <w:tcW w:w="3374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45BF4C9F" w14:textId="77777777" w:rsidR="00AA1A8F" w:rsidRPr="00990736" w:rsidRDefault="00AA1A8F" w:rsidP="00AA1A8F">
                  <w:pPr>
                    <w:snapToGrid w:val="0"/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</w:pP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Číslo</w:t>
                  </w:r>
                  <w:proofErr w:type="spellEnd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popisné</w:t>
                  </w:r>
                  <w:proofErr w:type="spellEnd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trvalého</w:t>
                  </w:r>
                  <w:proofErr w:type="spellEnd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bydliště</w:t>
                  </w:r>
                  <w:proofErr w:type="spellEnd"/>
                </w:p>
                <w:p w14:paraId="56EB518B" w14:textId="06465D72" w:rsidR="00AA1A8F" w:rsidRPr="00833EFC" w:rsidRDefault="00AA1A8F" w:rsidP="00AA1A8F">
                  <w:pPr>
                    <w:spacing w:before="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cs-CZ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ExhibitorHouse"/>
                        <w:enabled/>
                        <w:calcOnExit w:val="0"/>
                        <w:textInput/>
                      </w:ffData>
                    </w:fldChar>
                  </w:r>
                  <w:bookmarkStart w:id="55" w:name="ExhibitorHouse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55"/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1CA41CE9" w14:textId="77777777" w:rsidR="00AA1A8F" w:rsidRPr="00990736" w:rsidRDefault="00AA1A8F" w:rsidP="00AA1A8F">
                  <w:pPr>
                    <w:snapToGrid w:val="0"/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</w:pPr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PSČ</w:t>
                  </w:r>
                  <w:bookmarkStart w:id="56" w:name="Text23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trvalého</w:t>
                  </w:r>
                  <w:proofErr w:type="spellEnd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bydliště</w:t>
                  </w:r>
                  <w:proofErr w:type="spellEnd"/>
                </w:p>
                <w:bookmarkEnd w:id="56"/>
                <w:p w14:paraId="5EF5E132" w14:textId="7557326B" w:rsidR="00AA1A8F" w:rsidRPr="00DF3DCB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ExhibitorZIP"/>
                        <w:enabled/>
                        <w:calcOnExit w:val="0"/>
                        <w:textInput/>
                      </w:ffData>
                    </w:fldChar>
                  </w:r>
                  <w:bookmarkStart w:id="57" w:name="ExhibitorZIP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57"/>
                </w:p>
              </w:tc>
              <w:tc>
                <w:tcPr>
                  <w:tcW w:w="260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19CD311B" w14:textId="1D5B71AB" w:rsidR="00AA1A8F" w:rsidRPr="00990736" w:rsidRDefault="00AA1A8F" w:rsidP="00AA1A8F">
                  <w:pPr>
                    <w:snapToGrid w:val="0"/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</w:pP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Země</w:t>
                  </w:r>
                  <w:proofErr w:type="spellEnd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trvalého</w:t>
                  </w:r>
                  <w:proofErr w:type="spellEnd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bydlišt</w:t>
                  </w:r>
                  <w:r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ě</w:t>
                  </w:r>
                  <w:proofErr w:type="spellEnd"/>
                </w:p>
                <w:p w14:paraId="6FE18889" w14:textId="422E0287" w:rsidR="00AA1A8F" w:rsidRPr="00DF3DCB" w:rsidRDefault="00AA1A8F" w:rsidP="00AA1A8F">
                  <w:pPr>
                    <w:spacing w:before="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ExhibitorCountry"/>
                        <w:enabled/>
                        <w:calcOnExit w:val="0"/>
                        <w:textInput/>
                      </w:ffData>
                    </w:fldChar>
                  </w:r>
                  <w:bookmarkStart w:id="58" w:name="ExhibitorCountry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58"/>
                </w:p>
              </w:tc>
            </w:tr>
            <w:tr w:rsidR="00AA1A8F" w:rsidRPr="00DF3DCB" w14:paraId="2A9FBD79" w14:textId="77777777" w:rsidTr="0040500B">
              <w:trPr>
                <w:cantSplit/>
                <w:trHeight w:hRule="exact" w:val="675"/>
              </w:trPr>
              <w:tc>
                <w:tcPr>
                  <w:tcW w:w="336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33E8A8" w14:textId="77777777" w:rsidR="00AA1A8F" w:rsidRPr="00990736" w:rsidRDefault="00AA1A8F" w:rsidP="00AA1A8F">
                  <w:pPr>
                    <w:snapToGrid w:val="0"/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</w:pP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Město</w:t>
                  </w:r>
                  <w:proofErr w:type="spellEnd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trvalého</w:t>
                  </w:r>
                  <w:proofErr w:type="spellEnd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bydliště</w:t>
                  </w:r>
                  <w:proofErr w:type="spellEnd"/>
                </w:p>
                <w:p w14:paraId="227156E4" w14:textId="34889E63" w:rsidR="00AA1A8F" w:rsidRPr="00DF3DCB" w:rsidRDefault="00AA1A8F" w:rsidP="00AA1A8F">
                  <w:pPr>
                    <w:spacing w:before="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ExhibitorCity"/>
                        <w:enabled/>
                        <w:calcOnExit w:val="0"/>
                        <w:textInput/>
                      </w:ffData>
                    </w:fldChar>
                  </w:r>
                  <w:bookmarkStart w:id="59" w:name="ExhibitorCity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59"/>
                </w:p>
              </w:tc>
              <w:tc>
                <w:tcPr>
                  <w:tcW w:w="3374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1F24D8" w14:textId="77777777" w:rsidR="00AA1A8F" w:rsidRPr="00990736" w:rsidRDefault="00AA1A8F" w:rsidP="00AA1A8F">
                  <w:pPr>
                    <w:snapToGrid w:val="0"/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</w:pPr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Datum </w:t>
                  </w: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narození</w:t>
                  </w:r>
                  <w:proofErr w:type="spellEnd"/>
                </w:p>
                <w:p w14:paraId="52D55F44" w14:textId="645274FF" w:rsidR="00AA1A8F" w:rsidRPr="00DF3DCB" w:rsidRDefault="00AA1A8F" w:rsidP="00AA1A8F">
                  <w:pPr>
                    <w:spacing w:before="20"/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ExhibitorDateOfBirth"/>
                        <w:enabled/>
                        <w:calcOnExit w:val="0"/>
                        <w:textInput/>
                      </w:ffData>
                    </w:fldChar>
                  </w:r>
                  <w:bookmarkStart w:id="60" w:name="ExhibitorDateOfBirth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60"/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B483A6" w14:textId="77777777" w:rsidR="00AA1A8F" w:rsidRPr="00990736" w:rsidRDefault="00AA1A8F" w:rsidP="00AA1A8F">
                  <w:pPr>
                    <w:snapToGrid w:val="0"/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</w:pPr>
                  <w:bookmarkStart w:id="61" w:name="Text22"/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Název</w:t>
                  </w:r>
                  <w:proofErr w:type="spellEnd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členské</w:t>
                  </w:r>
                  <w:proofErr w:type="spellEnd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organizace</w:t>
                  </w:r>
                  <w:proofErr w:type="spellEnd"/>
                </w:p>
                <w:p w14:paraId="4E2B703D" w14:textId="2EB02E48" w:rsidR="00AA1A8F" w:rsidRDefault="00AA1A8F" w:rsidP="00AA1A8F">
                  <w:pPr>
                    <w:spacing w:before="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EOrganizationName"/>
                        <w:enabled/>
                        <w:calcOnExit w:val="0"/>
                        <w:textInput/>
                      </w:ffData>
                    </w:fldChar>
                  </w:r>
                  <w:bookmarkStart w:id="62" w:name="EOrganizationName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62"/>
                </w:p>
              </w:tc>
              <w:tc>
                <w:tcPr>
                  <w:tcW w:w="260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7DB471" w14:textId="77777777" w:rsidR="00AA1A8F" w:rsidRPr="00990736" w:rsidRDefault="00AA1A8F" w:rsidP="00AA1A8F">
                  <w:pPr>
                    <w:snapToGrid w:val="0"/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</w:pPr>
                  <w:bookmarkStart w:id="63" w:name="Text26"/>
                  <w:bookmarkEnd w:id="61"/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Číslo</w:t>
                  </w:r>
                  <w:proofErr w:type="spellEnd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členského</w:t>
                  </w:r>
                  <w:proofErr w:type="spellEnd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průkazu</w:t>
                  </w:r>
                  <w:proofErr w:type="spellEnd"/>
                </w:p>
                <w:bookmarkEnd w:id="63"/>
                <w:p w14:paraId="38803C8D" w14:textId="7CB5935C" w:rsidR="00AA1A8F" w:rsidRPr="00DF3DCB" w:rsidRDefault="00AA1A8F" w:rsidP="00AA1A8F">
                  <w:pPr>
                    <w:spacing w:before="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EMemberNumber"/>
                        <w:enabled/>
                        <w:calcOnExit w:val="0"/>
                        <w:textInput/>
                      </w:ffData>
                    </w:fldChar>
                  </w:r>
                  <w:bookmarkStart w:id="64" w:name="EMemberNumber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64"/>
                </w:p>
              </w:tc>
            </w:tr>
            <w:tr w:rsidR="00AA1A8F" w:rsidRPr="00DF3DCB" w14:paraId="2AD884F6" w14:textId="77777777" w:rsidTr="00404208">
              <w:trPr>
                <w:cantSplit/>
                <w:trHeight w:val="192"/>
              </w:trPr>
              <w:tc>
                <w:tcPr>
                  <w:tcW w:w="11809" w:type="dxa"/>
                  <w:gridSpan w:val="1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34930A" w14:textId="77777777" w:rsidR="00AA1A8F" w:rsidRPr="00990736" w:rsidRDefault="00AA1A8F" w:rsidP="00AA1A8F">
                  <w:pPr>
                    <w:snapToGrid w:val="0"/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</w:pPr>
                  <w:proofErr w:type="spellStart"/>
                  <w:r w:rsidRPr="00990736"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Poznámka</w:t>
                  </w:r>
                  <w:proofErr w:type="spellEnd"/>
                </w:p>
                <w:p w14:paraId="74F9B66E" w14:textId="5E899BC6" w:rsidR="00AA1A8F" w:rsidRPr="00404208" w:rsidRDefault="00AA1A8F" w:rsidP="00AA1A8F">
                  <w:pPr>
                    <w:spacing w:before="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Note"/>
                        <w:enabled/>
                        <w:calcOnExit w:val="0"/>
                        <w:textInput/>
                      </w:ffData>
                    </w:fldChar>
                  </w:r>
                  <w:bookmarkStart w:id="65" w:name="Note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65"/>
                </w:p>
              </w:tc>
            </w:tr>
            <w:tr w:rsidR="00AA1A8F" w:rsidRPr="00DF3DCB" w14:paraId="3C986553" w14:textId="77777777" w:rsidTr="00B44A4F">
              <w:trPr>
                <w:cantSplit/>
                <w:trHeight w:val="191"/>
              </w:trPr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7B248F" w14:textId="21F0ACFE" w:rsidR="00AA1A8F" w:rsidRPr="00DF3DCB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  <w:t xml:space="preserve">Typ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  <w:t>klece</w:t>
                  </w:r>
                  <w:proofErr w:type="spellEnd"/>
                </w:p>
                <w:p w14:paraId="0B363B93" w14:textId="035D97C5" w:rsidR="00AA1A8F" w:rsidRPr="00DF3DCB" w:rsidRDefault="00AA1A8F" w:rsidP="00AA1A8F">
                  <w:pPr>
                    <w:spacing w:before="20"/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begin">
                      <w:ffData>
                        <w:name w:val="CageRentedY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66" w:name="CageRentedY"/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end"/>
                  </w:r>
                  <w:bookmarkEnd w:id="66"/>
                  <w:r w:rsidRPr="00DF3DCB"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</w:rPr>
                    <w:t>půjčená</w:t>
                  </w:r>
                  <w:proofErr w:type="spellEnd"/>
                </w:p>
                <w:p w14:paraId="413876D0" w14:textId="3FDB7E95" w:rsidR="00AA1A8F" w:rsidRPr="00990736" w:rsidRDefault="00AA1A8F" w:rsidP="00AA1A8F">
                  <w:pPr>
                    <w:snapToGrid w:val="0"/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begin">
                      <w:ffData>
                        <w:name w:val="CageRentedN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67" w:name="CageRentedN"/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end"/>
                  </w:r>
                  <w:bookmarkEnd w:id="67"/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t>vlastní</w:t>
                  </w:r>
                  <w:proofErr w:type="spellEnd"/>
                </w:p>
              </w:tc>
              <w:tc>
                <w:tcPr>
                  <w:tcW w:w="212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6868420" w14:textId="77777777" w:rsidR="00AA1A8F" w:rsidRPr="00DF3DCB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  <w:t>Dvojitá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  <w:t>klec</w:t>
                  </w:r>
                  <w:proofErr w:type="spellEnd"/>
                </w:p>
                <w:p w14:paraId="2187C96C" w14:textId="77777777" w:rsidR="00AA1A8F" w:rsidRDefault="00AA1A8F" w:rsidP="00AA1A8F">
                  <w:pPr>
                    <w:spacing w:before="20"/>
                    <w:rPr>
                      <w:rFonts w:ascii="Arial" w:hAnsi="Arial" w:cs="Arial"/>
                      <w:sz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begin">
                      <w:ffData>
                        <w:name w:val="DoubleCageY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68" w:name="DoubleCageY"/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end"/>
                  </w:r>
                  <w:bookmarkEnd w:id="68"/>
                  <w:r w:rsidRPr="00DF3DCB"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</w:rPr>
                    <w:t>ano</w:t>
                  </w:r>
                  <w:proofErr w:type="spellEnd"/>
                </w:p>
                <w:p w14:paraId="3F78877A" w14:textId="7146E935" w:rsidR="00AA1A8F" w:rsidRDefault="00AA1A8F" w:rsidP="00AA1A8F">
                  <w:pPr>
                    <w:snapToGrid w:val="0"/>
                    <w:rPr>
                      <w:rFonts w:ascii="Arial" w:hAnsi="Arial" w:cs="Arial"/>
                      <w:b/>
                      <w:bCs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begin">
                      <w:ffData>
                        <w:name w:val="DoubleCageN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69" w:name="DoubleCageN"/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fldChar w:fldCharType="end"/>
                  </w:r>
                  <w:bookmarkEnd w:id="69"/>
                  <w:r w:rsidRPr="00404208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t xml:space="preserve"> </w: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t>ne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99113F" w14:textId="173A748E" w:rsidR="00AA1A8F" w:rsidRDefault="00AA1A8F" w:rsidP="00AA1A8F">
                  <w:pPr>
                    <w:snapToGrid w:val="0"/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</w:pPr>
                  <w:proofErr w:type="spellStart"/>
                  <w:r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Délka</w:t>
                  </w:r>
                  <w:proofErr w:type="spellEnd"/>
                  <w:r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klece</w:t>
                  </w:r>
                  <w:proofErr w:type="spellEnd"/>
                </w:p>
                <w:p w14:paraId="2E32ED98" w14:textId="259B2FBC" w:rsidR="00AA1A8F" w:rsidRPr="00990736" w:rsidRDefault="00AA1A8F" w:rsidP="00AA1A8F">
                  <w:pPr>
                    <w:snapToGrid w:val="0"/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CageLength"/>
                        <w:enabled/>
                        <w:calcOnExit w:val="0"/>
                        <w:textInput/>
                      </w:ffData>
                    </w:fldChar>
                  </w:r>
                  <w:bookmarkStart w:id="70" w:name="CageLength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70"/>
                  <w:r>
                    <w:rPr>
                      <w:rFonts w:ascii="Arial" w:hAnsi="Arial" w:cs="Arial"/>
                      <w:sz w:val="14"/>
                    </w:rPr>
                    <w:t xml:space="preserve"> cm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26C021" w14:textId="0B36ADF5" w:rsidR="00AA1A8F" w:rsidRDefault="00AA1A8F" w:rsidP="00AA1A8F">
                  <w:pPr>
                    <w:snapToGrid w:val="0"/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</w:pPr>
                  <w:proofErr w:type="spellStart"/>
                  <w:r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Hloubka</w:t>
                  </w:r>
                  <w:proofErr w:type="spellEnd"/>
                  <w:r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klece</w:t>
                  </w:r>
                  <w:proofErr w:type="spellEnd"/>
                </w:p>
                <w:p w14:paraId="26D8A584" w14:textId="5EB22C15" w:rsidR="00AA1A8F" w:rsidRDefault="00AA1A8F" w:rsidP="00AA1A8F">
                  <w:pPr>
                    <w:snapToGrid w:val="0"/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CageWidth"/>
                        <w:enabled/>
                        <w:calcOnExit w:val="0"/>
                        <w:textInput/>
                      </w:ffData>
                    </w:fldChar>
                  </w:r>
                  <w:bookmarkStart w:id="71" w:name="CageWidth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71"/>
                  <w:r>
                    <w:rPr>
                      <w:rFonts w:ascii="Arial" w:hAnsi="Arial" w:cs="Arial"/>
                      <w:sz w:val="14"/>
                    </w:rPr>
                    <w:t xml:space="preserve"> cm</w:t>
                  </w:r>
                </w:p>
              </w:tc>
              <w:tc>
                <w:tcPr>
                  <w:tcW w:w="127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BBAD8FC" w14:textId="77777777" w:rsidR="00AA1A8F" w:rsidRDefault="00AA1A8F" w:rsidP="00AA1A8F">
                  <w:pPr>
                    <w:snapToGrid w:val="0"/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</w:pPr>
                  <w:proofErr w:type="spellStart"/>
                  <w:r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Výška</w:t>
                  </w:r>
                  <w:proofErr w:type="spellEnd"/>
                  <w:r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klece</w:t>
                  </w:r>
                  <w:proofErr w:type="spellEnd"/>
                </w:p>
                <w:p w14:paraId="735AD5A3" w14:textId="0A6DA225" w:rsidR="00AA1A8F" w:rsidRPr="00990736" w:rsidRDefault="00AA1A8F" w:rsidP="00AA1A8F">
                  <w:pPr>
                    <w:snapToGrid w:val="0"/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CageHeight"/>
                        <w:enabled/>
                        <w:calcOnExit w:val="0"/>
                        <w:textInput/>
                      </w:ffData>
                    </w:fldChar>
                  </w:r>
                  <w:bookmarkStart w:id="72" w:name="CageHeight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72"/>
                  <w:r>
                    <w:rPr>
                      <w:rFonts w:ascii="Arial" w:hAnsi="Arial" w:cs="Arial"/>
                      <w:sz w:val="14"/>
                    </w:rPr>
                    <w:t xml:space="preserve"> cm</w:t>
                  </w:r>
                </w:p>
              </w:tc>
              <w:tc>
                <w:tcPr>
                  <w:tcW w:w="486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35A027" w14:textId="141FFBEF" w:rsidR="00AA1A8F" w:rsidRDefault="00AA1A8F" w:rsidP="00AA1A8F">
                  <w:pPr>
                    <w:snapToGrid w:val="0"/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Datum </w:t>
                  </w:r>
                  <w:proofErr w:type="spellStart"/>
                  <w:r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generování</w:t>
                  </w:r>
                  <w:proofErr w:type="spellEnd"/>
                  <w:r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  <w:t>reportu</w:t>
                  </w:r>
                  <w:proofErr w:type="spellEnd"/>
                </w:p>
                <w:p w14:paraId="6956A8D8" w14:textId="34E18072" w:rsidR="00AA1A8F" w:rsidRPr="00990736" w:rsidRDefault="00AA1A8F" w:rsidP="00AA1A8F">
                  <w:pPr>
                    <w:snapToGrid w:val="0"/>
                    <w:rPr>
                      <w:rFonts w:ascii="Arial Narrow" w:hAnsi="Arial Narrow"/>
                      <w:b/>
                      <w:bCs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ReportGenerated"/>
                        <w:enabled/>
                        <w:calcOnExit w:val="0"/>
                        <w:textInput/>
                      </w:ffData>
                    </w:fldChar>
                  </w:r>
                  <w:bookmarkStart w:id="73" w:name="ReportGenerated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73"/>
                </w:p>
              </w:tc>
            </w:tr>
          </w:tbl>
          <w:p w14:paraId="32945372" w14:textId="73C666A3" w:rsidR="00990736" w:rsidRDefault="00990736" w:rsidP="00BD7185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3567" w:type="dxa"/>
          </w:tcPr>
          <w:tbl>
            <w:tblPr>
              <w:tblStyle w:val="TableGrid"/>
              <w:tblpPr w:leftFromText="180" w:rightFromText="180" w:vertAnchor="text" w:horzAnchor="margin" w:tblpY="17"/>
              <w:tblOverlap w:val="never"/>
              <w:tblW w:w="3397" w:type="dxa"/>
              <w:tblBorders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5"/>
              <w:gridCol w:w="469"/>
              <w:gridCol w:w="2323"/>
            </w:tblGrid>
            <w:tr w:rsidR="00990736" w14:paraId="2136E78D" w14:textId="77777777" w:rsidTr="004A6965">
              <w:trPr>
                <w:trHeight w:val="276"/>
              </w:trPr>
              <w:tc>
                <w:tcPr>
                  <w:tcW w:w="605" w:type="dxa"/>
                  <w:vAlign w:val="center"/>
                </w:tcPr>
                <w:p w14:paraId="588FFEF6" w14:textId="58E0DE08" w:rsidR="00990736" w:rsidRDefault="00E72BED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begin">
                      <w:ffData>
                        <w:name w:val="One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74" w:name="One"/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instrText xml:space="preserve"> FORMCHECKBOX </w:instrText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end"/>
                  </w:r>
                  <w:bookmarkEnd w:id="74"/>
                </w:p>
              </w:tc>
              <w:tc>
                <w:tcPr>
                  <w:tcW w:w="469" w:type="dxa"/>
                  <w:vAlign w:val="center"/>
                </w:tcPr>
                <w:p w14:paraId="2734FB1C" w14:textId="1D0484D3" w:rsidR="00990736" w:rsidRDefault="00990736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1.</w:t>
                  </w:r>
                </w:p>
              </w:tc>
              <w:tc>
                <w:tcPr>
                  <w:tcW w:w="2323" w:type="dxa"/>
                  <w:vAlign w:val="center"/>
                </w:tcPr>
                <w:p w14:paraId="36922F8C" w14:textId="63B53086" w:rsidR="00990736" w:rsidRDefault="00990736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Europa Champion</w:t>
                  </w:r>
                </w:p>
              </w:tc>
            </w:tr>
            <w:tr w:rsidR="00990736" w14:paraId="5FFECE18" w14:textId="77777777" w:rsidTr="004A6965">
              <w:trPr>
                <w:trHeight w:val="276"/>
              </w:trPr>
              <w:tc>
                <w:tcPr>
                  <w:tcW w:w="605" w:type="dxa"/>
                  <w:vAlign w:val="center"/>
                </w:tcPr>
                <w:p w14:paraId="525DCFF5" w14:textId="605A628A" w:rsidR="00990736" w:rsidRDefault="00E72BED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begin">
                      <w:ffData>
                        <w:name w:val="Two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75" w:name="Two"/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instrText xml:space="preserve"> FORMCHECKBOX </w:instrText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end"/>
                  </w:r>
                  <w:bookmarkEnd w:id="75"/>
                </w:p>
              </w:tc>
              <w:tc>
                <w:tcPr>
                  <w:tcW w:w="469" w:type="dxa"/>
                  <w:vAlign w:val="center"/>
                </w:tcPr>
                <w:p w14:paraId="73FFCBA2" w14:textId="29F7FEE9" w:rsidR="00990736" w:rsidRDefault="00990736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2.</w:t>
                  </w:r>
                </w:p>
              </w:tc>
              <w:tc>
                <w:tcPr>
                  <w:tcW w:w="2323" w:type="dxa"/>
                  <w:vAlign w:val="center"/>
                </w:tcPr>
                <w:p w14:paraId="3733F9B1" w14:textId="059D7144" w:rsidR="00990736" w:rsidRDefault="00990736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 xml:space="preserve">Europa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Premior</w:t>
                  </w:r>
                  <w:proofErr w:type="spellEnd"/>
                </w:p>
              </w:tc>
            </w:tr>
            <w:tr w:rsidR="00990736" w14:paraId="2E92B867" w14:textId="77777777" w:rsidTr="004A6965">
              <w:trPr>
                <w:trHeight w:val="276"/>
              </w:trPr>
              <w:tc>
                <w:tcPr>
                  <w:tcW w:w="605" w:type="dxa"/>
                  <w:vAlign w:val="center"/>
                </w:tcPr>
                <w:p w14:paraId="4D3563E8" w14:textId="0AFF3B0D" w:rsidR="00990736" w:rsidRDefault="00E72BED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begin">
                      <w:ffData>
                        <w:name w:val="Three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76" w:name="Three"/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instrText xml:space="preserve"> FORMCHECKBOX </w:instrText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end"/>
                  </w:r>
                  <w:bookmarkEnd w:id="76"/>
                </w:p>
              </w:tc>
              <w:tc>
                <w:tcPr>
                  <w:tcW w:w="469" w:type="dxa"/>
                  <w:vAlign w:val="center"/>
                </w:tcPr>
                <w:p w14:paraId="1446986C" w14:textId="1B6CCFA6" w:rsidR="00990736" w:rsidRDefault="00990736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3.</w:t>
                  </w:r>
                </w:p>
              </w:tc>
              <w:tc>
                <w:tcPr>
                  <w:tcW w:w="2323" w:type="dxa"/>
                  <w:vAlign w:val="center"/>
                </w:tcPr>
                <w:p w14:paraId="7352123E" w14:textId="21790D93" w:rsidR="00990736" w:rsidRP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Gr. Int. Champion (CACE)</w:t>
                  </w:r>
                </w:p>
              </w:tc>
            </w:tr>
            <w:tr w:rsidR="00990736" w14:paraId="57D91F45" w14:textId="77777777" w:rsidTr="004A6965">
              <w:trPr>
                <w:trHeight w:val="276"/>
              </w:trPr>
              <w:tc>
                <w:tcPr>
                  <w:tcW w:w="605" w:type="dxa"/>
                  <w:vAlign w:val="center"/>
                </w:tcPr>
                <w:p w14:paraId="4DB92634" w14:textId="7B329C53" w:rsidR="00990736" w:rsidRDefault="00E72BED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begin">
                      <w:ffData>
                        <w:name w:val="Four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77" w:name="Four"/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instrText xml:space="preserve"> FORMCHECKBOX </w:instrText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end"/>
                  </w:r>
                  <w:bookmarkEnd w:id="77"/>
                </w:p>
              </w:tc>
              <w:tc>
                <w:tcPr>
                  <w:tcW w:w="469" w:type="dxa"/>
                  <w:vAlign w:val="center"/>
                </w:tcPr>
                <w:p w14:paraId="52FB6A1D" w14:textId="5BBF02FD" w:rsidR="00990736" w:rsidRDefault="00990736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4.</w:t>
                  </w:r>
                </w:p>
              </w:tc>
              <w:tc>
                <w:tcPr>
                  <w:tcW w:w="2323" w:type="dxa"/>
                  <w:vAlign w:val="center"/>
                </w:tcPr>
                <w:p w14:paraId="1222B07B" w14:textId="05BEA531" w:rsidR="00990736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 xml:space="preserve">Gr. Int. </w:t>
                  </w:r>
                  <w:proofErr w:type="spellStart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Premior</w:t>
                  </w:r>
                  <w:proofErr w:type="spellEnd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 xml:space="preserve"> (CAPE)</w:t>
                  </w:r>
                </w:p>
              </w:tc>
            </w:tr>
            <w:tr w:rsidR="00990736" w14:paraId="686DDABE" w14:textId="77777777" w:rsidTr="004A6965">
              <w:trPr>
                <w:trHeight w:val="276"/>
              </w:trPr>
              <w:tc>
                <w:tcPr>
                  <w:tcW w:w="605" w:type="dxa"/>
                  <w:vAlign w:val="center"/>
                </w:tcPr>
                <w:p w14:paraId="3F9189EF" w14:textId="315AB1E2" w:rsidR="00990736" w:rsidRDefault="00E72BED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begin">
                      <w:ffData>
                        <w:name w:val="Five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78" w:name="Five"/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instrText xml:space="preserve"> FORMCHECKBOX </w:instrText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end"/>
                  </w:r>
                  <w:bookmarkEnd w:id="78"/>
                </w:p>
              </w:tc>
              <w:tc>
                <w:tcPr>
                  <w:tcW w:w="469" w:type="dxa"/>
                  <w:vAlign w:val="center"/>
                </w:tcPr>
                <w:p w14:paraId="4D6576EE" w14:textId="12830EF7" w:rsidR="00990736" w:rsidRDefault="00990736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5.</w:t>
                  </w:r>
                </w:p>
              </w:tc>
              <w:tc>
                <w:tcPr>
                  <w:tcW w:w="2323" w:type="dxa"/>
                  <w:vAlign w:val="center"/>
                </w:tcPr>
                <w:p w14:paraId="489071E3" w14:textId="7E0D10A4" w:rsidR="00990736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Internationaler Champion (CAGCIB)</w:t>
                  </w:r>
                </w:p>
              </w:tc>
            </w:tr>
            <w:tr w:rsidR="00990736" w14:paraId="43A3DED4" w14:textId="77777777" w:rsidTr="004A6965">
              <w:trPr>
                <w:trHeight w:val="276"/>
              </w:trPr>
              <w:tc>
                <w:tcPr>
                  <w:tcW w:w="605" w:type="dxa"/>
                  <w:vAlign w:val="center"/>
                </w:tcPr>
                <w:p w14:paraId="596D9D96" w14:textId="009E858F" w:rsidR="00990736" w:rsidRDefault="00E72BED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begin">
                      <w:ffData>
                        <w:name w:val="Six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79" w:name="Six"/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instrText xml:space="preserve"> FORMCHECKBOX </w:instrText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end"/>
                  </w:r>
                  <w:bookmarkEnd w:id="79"/>
                </w:p>
              </w:tc>
              <w:tc>
                <w:tcPr>
                  <w:tcW w:w="469" w:type="dxa"/>
                  <w:vAlign w:val="center"/>
                </w:tcPr>
                <w:p w14:paraId="5D437947" w14:textId="1C55FBBA" w:rsidR="00990736" w:rsidRDefault="00990736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6.</w:t>
                  </w:r>
                </w:p>
              </w:tc>
              <w:tc>
                <w:tcPr>
                  <w:tcW w:w="2323" w:type="dxa"/>
                  <w:vAlign w:val="center"/>
                </w:tcPr>
                <w:p w14:paraId="00908751" w14:textId="71950C7D" w:rsidR="00990736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 xml:space="preserve">Internationaler </w:t>
                  </w:r>
                  <w:proofErr w:type="spellStart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Premior</w:t>
                  </w:r>
                  <w:proofErr w:type="spellEnd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 xml:space="preserve"> (CAGPIB)</w:t>
                  </w:r>
                </w:p>
              </w:tc>
            </w:tr>
            <w:tr w:rsidR="00635CB9" w14:paraId="79B683E4" w14:textId="77777777" w:rsidTr="004A6965">
              <w:trPr>
                <w:trHeight w:val="276"/>
              </w:trPr>
              <w:tc>
                <w:tcPr>
                  <w:tcW w:w="605" w:type="dxa"/>
                  <w:vAlign w:val="center"/>
                </w:tcPr>
                <w:p w14:paraId="00A851E6" w14:textId="4C4D3604" w:rsidR="00635CB9" w:rsidRDefault="00E72BED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begin">
                      <w:ffData>
                        <w:name w:val="Seven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80" w:name="Seven"/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instrText xml:space="preserve"> FORMCHECKBOX </w:instrText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end"/>
                  </w:r>
                  <w:bookmarkEnd w:id="80"/>
                </w:p>
              </w:tc>
              <w:tc>
                <w:tcPr>
                  <w:tcW w:w="469" w:type="dxa"/>
                  <w:vAlign w:val="center"/>
                </w:tcPr>
                <w:p w14:paraId="545A8C31" w14:textId="0396EEC7" w:rsid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7.</w:t>
                  </w:r>
                </w:p>
              </w:tc>
              <w:tc>
                <w:tcPr>
                  <w:tcW w:w="2323" w:type="dxa"/>
                  <w:vAlign w:val="center"/>
                </w:tcPr>
                <w:p w14:paraId="30C11104" w14:textId="5D0CD1F7" w:rsid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Champion (CACIB)</w:t>
                  </w:r>
                </w:p>
              </w:tc>
            </w:tr>
            <w:tr w:rsidR="00635CB9" w14:paraId="4DF2E9F8" w14:textId="77777777" w:rsidTr="004A6965">
              <w:trPr>
                <w:trHeight w:val="276"/>
              </w:trPr>
              <w:tc>
                <w:tcPr>
                  <w:tcW w:w="605" w:type="dxa"/>
                  <w:vAlign w:val="center"/>
                </w:tcPr>
                <w:p w14:paraId="69EEBFEE" w14:textId="0423DA53" w:rsidR="00635CB9" w:rsidRDefault="00E72BED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begin">
                      <w:ffData>
                        <w:name w:val="Eight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81" w:name="Eight"/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instrText xml:space="preserve"> FORMCHECKBOX </w:instrText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end"/>
                  </w:r>
                  <w:bookmarkEnd w:id="81"/>
                </w:p>
              </w:tc>
              <w:tc>
                <w:tcPr>
                  <w:tcW w:w="469" w:type="dxa"/>
                  <w:vAlign w:val="center"/>
                </w:tcPr>
                <w:p w14:paraId="07460247" w14:textId="1C888F9C" w:rsid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8.</w:t>
                  </w:r>
                </w:p>
              </w:tc>
              <w:tc>
                <w:tcPr>
                  <w:tcW w:w="2323" w:type="dxa"/>
                  <w:vAlign w:val="center"/>
                </w:tcPr>
                <w:p w14:paraId="23D21817" w14:textId="4FDFE29F" w:rsid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proofErr w:type="spellStart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Premior</w:t>
                  </w:r>
                  <w:proofErr w:type="spellEnd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 xml:space="preserve"> (CAPIB)</w:t>
                  </w:r>
                </w:p>
              </w:tc>
            </w:tr>
            <w:tr w:rsidR="00635CB9" w14:paraId="49C7463D" w14:textId="77777777" w:rsidTr="004A6965">
              <w:trPr>
                <w:trHeight w:val="276"/>
              </w:trPr>
              <w:tc>
                <w:tcPr>
                  <w:tcW w:w="605" w:type="dxa"/>
                  <w:vAlign w:val="center"/>
                </w:tcPr>
                <w:p w14:paraId="7B06B119" w14:textId="09A85FCF" w:rsidR="00635CB9" w:rsidRDefault="00E72BED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begin">
                      <w:ffData>
                        <w:name w:val="Nine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82" w:name="Nine"/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instrText xml:space="preserve"> FORMCHECKBOX </w:instrText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end"/>
                  </w:r>
                  <w:bookmarkEnd w:id="82"/>
                </w:p>
              </w:tc>
              <w:tc>
                <w:tcPr>
                  <w:tcW w:w="469" w:type="dxa"/>
                  <w:vAlign w:val="center"/>
                </w:tcPr>
                <w:p w14:paraId="4AC4FC66" w14:textId="3D07E1EF" w:rsid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9.</w:t>
                  </w:r>
                </w:p>
              </w:tc>
              <w:tc>
                <w:tcPr>
                  <w:tcW w:w="2323" w:type="dxa"/>
                  <w:vAlign w:val="center"/>
                </w:tcPr>
                <w:p w14:paraId="0213B9B0" w14:textId="32BBD591" w:rsid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proofErr w:type="spellStart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Otevřená</w:t>
                  </w:r>
                  <w:proofErr w:type="spellEnd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 xml:space="preserve"> (CAC)</w:t>
                  </w:r>
                </w:p>
              </w:tc>
            </w:tr>
            <w:tr w:rsidR="00635CB9" w14:paraId="3AA489EA" w14:textId="77777777" w:rsidTr="004A6965">
              <w:trPr>
                <w:trHeight w:val="276"/>
              </w:trPr>
              <w:tc>
                <w:tcPr>
                  <w:tcW w:w="605" w:type="dxa"/>
                  <w:vAlign w:val="center"/>
                </w:tcPr>
                <w:p w14:paraId="7CDE7FEE" w14:textId="32548C28" w:rsidR="00635CB9" w:rsidRDefault="00E72BED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begin">
                      <w:ffData>
                        <w:name w:val="Ten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83" w:name="Ten"/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instrText xml:space="preserve"> FORMCHECKBOX </w:instrText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end"/>
                  </w:r>
                  <w:bookmarkEnd w:id="83"/>
                </w:p>
              </w:tc>
              <w:tc>
                <w:tcPr>
                  <w:tcW w:w="469" w:type="dxa"/>
                  <w:vAlign w:val="center"/>
                </w:tcPr>
                <w:p w14:paraId="7EDEC245" w14:textId="5D060996" w:rsid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10.</w:t>
                  </w:r>
                </w:p>
              </w:tc>
              <w:tc>
                <w:tcPr>
                  <w:tcW w:w="2323" w:type="dxa"/>
                  <w:vAlign w:val="center"/>
                </w:tcPr>
                <w:p w14:paraId="42CFD82A" w14:textId="6AFCD84A" w:rsid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proofErr w:type="spellStart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Kastráti</w:t>
                  </w:r>
                  <w:proofErr w:type="spellEnd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 xml:space="preserve"> (CAP)</w:t>
                  </w:r>
                </w:p>
              </w:tc>
            </w:tr>
            <w:tr w:rsidR="00635CB9" w14:paraId="22B640A6" w14:textId="77777777" w:rsidTr="004A6965">
              <w:trPr>
                <w:trHeight w:val="276"/>
              </w:trPr>
              <w:tc>
                <w:tcPr>
                  <w:tcW w:w="605" w:type="dxa"/>
                  <w:vAlign w:val="center"/>
                </w:tcPr>
                <w:p w14:paraId="554BBADC" w14:textId="036D51CA" w:rsidR="00635CB9" w:rsidRDefault="00E72BED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begin">
                      <w:ffData>
                        <w:name w:val="Eleven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84" w:name="Eleven"/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instrText xml:space="preserve"> FORMCHECKBOX </w:instrText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end"/>
                  </w:r>
                  <w:bookmarkEnd w:id="84"/>
                </w:p>
              </w:tc>
              <w:tc>
                <w:tcPr>
                  <w:tcW w:w="469" w:type="dxa"/>
                  <w:vAlign w:val="center"/>
                </w:tcPr>
                <w:p w14:paraId="554C767E" w14:textId="34E45345" w:rsid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11.</w:t>
                  </w:r>
                </w:p>
              </w:tc>
              <w:tc>
                <w:tcPr>
                  <w:tcW w:w="2323" w:type="dxa"/>
                  <w:vAlign w:val="center"/>
                </w:tcPr>
                <w:p w14:paraId="716AA12D" w14:textId="70332BD0" w:rsidR="00635CB9" w:rsidRDefault="001373F8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8</w:t>
                  </w:r>
                  <w:r w:rsidR="00635CB9"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-1</w:t>
                  </w: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2</w:t>
                  </w:r>
                  <w:r w:rsidR="00635CB9"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="00635CB9"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měsíců</w:t>
                  </w:r>
                  <w:proofErr w:type="spellEnd"/>
                </w:p>
              </w:tc>
            </w:tr>
            <w:tr w:rsidR="00635CB9" w14:paraId="7F362D1A" w14:textId="77777777" w:rsidTr="004A6965">
              <w:trPr>
                <w:trHeight w:val="276"/>
              </w:trPr>
              <w:tc>
                <w:tcPr>
                  <w:tcW w:w="605" w:type="dxa"/>
                  <w:vAlign w:val="center"/>
                </w:tcPr>
                <w:p w14:paraId="44DAD92D" w14:textId="4A86A32C" w:rsidR="00635CB9" w:rsidRDefault="00E72BED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begin">
                      <w:ffData>
                        <w:name w:val="Twelve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85" w:name="Twelve"/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instrText xml:space="preserve"> FORMCHECKBOX </w:instrText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end"/>
                  </w:r>
                  <w:bookmarkEnd w:id="85"/>
                </w:p>
              </w:tc>
              <w:tc>
                <w:tcPr>
                  <w:tcW w:w="469" w:type="dxa"/>
                  <w:vAlign w:val="center"/>
                </w:tcPr>
                <w:p w14:paraId="1ACA6805" w14:textId="1EB1467B" w:rsid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12.</w:t>
                  </w:r>
                </w:p>
              </w:tc>
              <w:tc>
                <w:tcPr>
                  <w:tcW w:w="2323" w:type="dxa"/>
                  <w:vAlign w:val="center"/>
                </w:tcPr>
                <w:p w14:paraId="62054508" w14:textId="55D06FAD" w:rsidR="00635CB9" w:rsidRDefault="001373F8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4</w:t>
                  </w:r>
                  <w:r w:rsidR="00635CB9"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-</w:t>
                  </w: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8</w:t>
                  </w:r>
                  <w:r w:rsidR="00635CB9"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 xml:space="preserve">   </w:t>
                  </w:r>
                  <w:proofErr w:type="spellStart"/>
                  <w:r w:rsidR="00635CB9"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měsíců</w:t>
                  </w:r>
                  <w:proofErr w:type="spellEnd"/>
                </w:p>
              </w:tc>
            </w:tr>
            <w:tr w:rsidR="00635CB9" w14:paraId="0E0C6642" w14:textId="77777777" w:rsidTr="004A6965">
              <w:trPr>
                <w:trHeight w:val="276"/>
              </w:trPr>
              <w:tc>
                <w:tcPr>
                  <w:tcW w:w="605" w:type="dxa"/>
                  <w:vAlign w:val="center"/>
                </w:tcPr>
                <w:p w14:paraId="144FA6DB" w14:textId="433D0B12" w:rsidR="00635CB9" w:rsidRDefault="00E72BED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begin">
                      <w:ffData>
                        <w:name w:val="ThirteenA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86" w:name="ThirteenA"/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instrText xml:space="preserve"> FORMCHECKBOX </w:instrText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end"/>
                  </w:r>
                  <w:bookmarkEnd w:id="86"/>
                </w:p>
              </w:tc>
              <w:tc>
                <w:tcPr>
                  <w:tcW w:w="469" w:type="dxa"/>
                  <w:vAlign w:val="center"/>
                </w:tcPr>
                <w:p w14:paraId="4EC0D6EE" w14:textId="7A0B1004" w:rsid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13a.</w:t>
                  </w:r>
                </w:p>
              </w:tc>
              <w:tc>
                <w:tcPr>
                  <w:tcW w:w="2323" w:type="dxa"/>
                  <w:vAlign w:val="center"/>
                </w:tcPr>
                <w:p w14:paraId="57024B37" w14:textId="3567867C" w:rsid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proofErr w:type="spellStart"/>
                  <w:proofErr w:type="gramStart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Novici</w:t>
                  </w:r>
                  <w:proofErr w:type="spellEnd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 xml:space="preserve">  (</w:t>
                  </w:r>
                  <w:proofErr w:type="spellStart"/>
                  <w:proofErr w:type="gramEnd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od</w:t>
                  </w:r>
                  <w:proofErr w:type="spellEnd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 xml:space="preserve"> 1</w:t>
                  </w:r>
                  <w:r w:rsidR="001373F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2</w:t>
                  </w:r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měsíců</w:t>
                  </w:r>
                  <w:proofErr w:type="spellEnd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)</w:t>
                  </w:r>
                </w:p>
              </w:tc>
            </w:tr>
            <w:tr w:rsidR="00635CB9" w14:paraId="5802FC28" w14:textId="77777777" w:rsidTr="004A6965">
              <w:trPr>
                <w:trHeight w:val="276"/>
              </w:trPr>
              <w:tc>
                <w:tcPr>
                  <w:tcW w:w="605" w:type="dxa"/>
                  <w:vAlign w:val="center"/>
                </w:tcPr>
                <w:p w14:paraId="0CBBAD53" w14:textId="5334A234" w:rsidR="00635CB9" w:rsidRDefault="00E72BED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begin">
                      <w:ffData>
                        <w:name w:val="ThirteenB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87" w:name="ThirteenB"/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instrText xml:space="preserve"> FORMCHECKBOX </w:instrText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end"/>
                  </w:r>
                  <w:bookmarkEnd w:id="87"/>
                </w:p>
              </w:tc>
              <w:tc>
                <w:tcPr>
                  <w:tcW w:w="469" w:type="dxa"/>
                  <w:vAlign w:val="center"/>
                </w:tcPr>
                <w:p w14:paraId="16F4F73C" w14:textId="28D95077" w:rsid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13b.</w:t>
                  </w:r>
                </w:p>
              </w:tc>
              <w:tc>
                <w:tcPr>
                  <w:tcW w:w="2323" w:type="dxa"/>
                  <w:vAlign w:val="center"/>
                </w:tcPr>
                <w:p w14:paraId="4EBD8779" w14:textId="21F6D28D" w:rsid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proofErr w:type="spellStart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Kontrolní</w:t>
                  </w:r>
                  <w:proofErr w:type="spellEnd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třída</w:t>
                  </w:r>
                  <w:proofErr w:type="spellEnd"/>
                </w:p>
              </w:tc>
            </w:tr>
            <w:tr w:rsidR="00635CB9" w14:paraId="64D178D8" w14:textId="77777777" w:rsidTr="004A6965">
              <w:trPr>
                <w:trHeight w:val="276"/>
              </w:trPr>
              <w:tc>
                <w:tcPr>
                  <w:tcW w:w="605" w:type="dxa"/>
                  <w:vAlign w:val="center"/>
                </w:tcPr>
                <w:p w14:paraId="05906426" w14:textId="190B7ECA" w:rsidR="00635CB9" w:rsidRDefault="00E72BED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begin">
                      <w:ffData>
                        <w:name w:val="ThirteenC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88" w:name="ThirteenC"/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instrText xml:space="preserve"> FORMCHECKBOX </w:instrText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end"/>
                  </w:r>
                  <w:bookmarkEnd w:id="88"/>
                </w:p>
              </w:tc>
              <w:tc>
                <w:tcPr>
                  <w:tcW w:w="469" w:type="dxa"/>
                  <w:vAlign w:val="center"/>
                </w:tcPr>
                <w:p w14:paraId="0F5EC293" w14:textId="3E0DF0A5" w:rsid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13c.</w:t>
                  </w:r>
                </w:p>
              </w:tc>
              <w:tc>
                <w:tcPr>
                  <w:tcW w:w="2323" w:type="dxa"/>
                  <w:vAlign w:val="center"/>
                </w:tcPr>
                <w:p w14:paraId="415B40CB" w14:textId="706E8B7B" w:rsid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proofErr w:type="spellStart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Ověřovací</w:t>
                  </w:r>
                  <w:proofErr w:type="spellEnd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třída</w:t>
                  </w:r>
                  <w:proofErr w:type="spellEnd"/>
                </w:p>
              </w:tc>
            </w:tr>
            <w:tr w:rsidR="00635CB9" w14:paraId="6312B36D" w14:textId="77777777" w:rsidTr="004A6965">
              <w:trPr>
                <w:trHeight w:val="276"/>
              </w:trPr>
              <w:tc>
                <w:tcPr>
                  <w:tcW w:w="605" w:type="dxa"/>
                  <w:vAlign w:val="center"/>
                </w:tcPr>
                <w:p w14:paraId="5315F326" w14:textId="453C9925" w:rsidR="00635CB9" w:rsidRDefault="00E72BED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begin">
                      <w:ffData>
                        <w:name w:val="Fourteen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89" w:name="Fourteen"/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instrText xml:space="preserve"> FORMCHECKBOX </w:instrText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end"/>
                  </w:r>
                  <w:bookmarkEnd w:id="89"/>
                </w:p>
              </w:tc>
              <w:tc>
                <w:tcPr>
                  <w:tcW w:w="469" w:type="dxa"/>
                  <w:vAlign w:val="center"/>
                </w:tcPr>
                <w:p w14:paraId="0C1DDC3D" w14:textId="3EA43EE7" w:rsid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14.</w:t>
                  </w:r>
                </w:p>
              </w:tc>
              <w:tc>
                <w:tcPr>
                  <w:tcW w:w="2323" w:type="dxa"/>
                  <w:vAlign w:val="center"/>
                </w:tcPr>
                <w:p w14:paraId="7096C50F" w14:textId="5BE9E3FE" w:rsid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proofErr w:type="spellStart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Domácí</w:t>
                  </w:r>
                  <w:proofErr w:type="spellEnd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kočky</w:t>
                  </w:r>
                  <w:proofErr w:type="spellEnd"/>
                </w:p>
              </w:tc>
            </w:tr>
            <w:tr w:rsidR="00635CB9" w14:paraId="1EB6D1BB" w14:textId="77777777" w:rsidTr="004A6965">
              <w:trPr>
                <w:trHeight w:val="276"/>
              </w:trPr>
              <w:tc>
                <w:tcPr>
                  <w:tcW w:w="605" w:type="dxa"/>
                  <w:vAlign w:val="center"/>
                </w:tcPr>
                <w:p w14:paraId="71DEB808" w14:textId="5454A1B4" w:rsidR="00635CB9" w:rsidRDefault="00E72BED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begin">
                      <w:ffData>
                        <w:name w:val="Fifteen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90" w:name="Fifteen"/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instrText xml:space="preserve"> FORMCHECKBOX </w:instrText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end"/>
                  </w:r>
                  <w:bookmarkEnd w:id="90"/>
                </w:p>
              </w:tc>
              <w:tc>
                <w:tcPr>
                  <w:tcW w:w="469" w:type="dxa"/>
                  <w:vAlign w:val="center"/>
                </w:tcPr>
                <w:p w14:paraId="08470B1D" w14:textId="16A4AE8A" w:rsid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15.</w:t>
                  </w:r>
                </w:p>
              </w:tc>
              <w:tc>
                <w:tcPr>
                  <w:tcW w:w="2323" w:type="dxa"/>
                  <w:vAlign w:val="center"/>
                </w:tcPr>
                <w:p w14:paraId="288202EC" w14:textId="546DEF6F" w:rsid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proofErr w:type="spellStart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Mimo</w:t>
                  </w:r>
                  <w:proofErr w:type="spellEnd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 xml:space="preserve"> </w:t>
                  </w:r>
                  <w:proofErr w:type="spellStart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soutěž</w:t>
                  </w:r>
                  <w:proofErr w:type="spellEnd"/>
                </w:p>
              </w:tc>
            </w:tr>
            <w:tr w:rsidR="00990736" w14:paraId="0AF84726" w14:textId="77777777" w:rsidTr="004A6965">
              <w:trPr>
                <w:trHeight w:val="276"/>
              </w:trPr>
              <w:tc>
                <w:tcPr>
                  <w:tcW w:w="605" w:type="dxa"/>
                  <w:vAlign w:val="center"/>
                </w:tcPr>
                <w:p w14:paraId="11BC20E4" w14:textId="3F69C083" w:rsidR="00990736" w:rsidRDefault="00E72BED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begin">
                      <w:ffData>
                        <w:name w:val="Sixteen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91" w:name="Sixteen"/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instrText xml:space="preserve"> FORMCHECKBOX </w:instrText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end"/>
                  </w:r>
                  <w:bookmarkEnd w:id="91"/>
                </w:p>
              </w:tc>
              <w:tc>
                <w:tcPr>
                  <w:tcW w:w="469" w:type="dxa"/>
                  <w:vAlign w:val="center"/>
                </w:tcPr>
                <w:p w14:paraId="79467ADB" w14:textId="305A6E8D" w:rsidR="00990736" w:rsidRDefault="00990736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16.</w:t>
                  </w:r>
                </w:p>
              </w:tc>
              <w:tc>
                <w:tcPr>
                  <w:tcW w:w="2323" w:type="dxa"/>
                  <w:vAlign w:val="center"/>
                </w:tcPr>
                <w:p w14:paraId="1FE40DF6" w14:textId="59EC411F" w:rsidR="00990736" w:rsidRPr="00635CB9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proofErr w:type="spellStart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Vrhy</w:t>
                  </w:r>
                  <w:proofErr w:type="spellEnd"/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 xml:space="preserve"> (min. 3)</w:t>
                  </w:r>
                </w:p>
              </w:tc>
            </w:tr>
            <w:tr w:rsidR="00990736" w14:paraId="5B874A22" w14:textId="77777777" w:rsidTr="004A6965">
              <w:trPr>
                <w:trHeight w:val="276"/>
              </w:trPr>
              <w:tc>
                <w:tcPr>
                  <w:tcW w:w="605" w:type="dxa"/>
                  <w:vAlign w:val="center"/>
                </w:tcPr>
                <w:p w14:paraId="732316A0" w14:textId="6C0E2817" w:rsidR="00990736" w:rsidRDefault="00E72BED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begin">
                      <w:ffData>
                        <w:name w:val="Seventeen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92" w:name="Seventeen"/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instrText xml:space="preserve"> FORMCHECKBOX </w:instrText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separate"/>
                  </w:r>
                  <w:r w:rsidRPr="0040420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fldChar w:fldCharType="end"/>
                  </w:r>
                  <w:bookmarkEnd w:id="92"/>
                </w:p>
              </w:tc>
              <w:tc>
                <w:tcPr>
                  <w:tcW w:w="469" w:type="dxa"/>
                  <w:vAlign w:val="center"/>
                </w:tcPr>
                <w:p w14:paraId="2427F33C" w14:textId="67931A52" w:rsidR="00990736" w:rsidRDefault="00990736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17.</w:t>
                  </w:r>
                </w:p>
              </w:tc>
              <w:tc>
                <w:tcPr>
                  <w:tcW w:w="2323" w:type="dxa"/>
                  <w:vAlign w:val="center"/>
                </w:tcPr>
                <w:p w14:paraId="2BAB090F" w14:textId="214D2834" w:rsidR="00990736" w:rsidRDefault="00635CB9" w:rsidP="00635CB9">
                  <w:pPr>
                    <w:snapToGrid w:val="0"/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</w:pPr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 xml:space="preserve">Veteran (min. </w:t>
                  </w:r>
                  <w:r w:rsidR="001373F8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>10</w:t>
                  </w:r>
                  <w:r w:rsidRPr="00635CB9">
                    <w:rPr>
                      <w:rFonts w:ascii="Arial" w:hAnsi="Arial" w:cs="Arial"/>
                      <w:b/>
                      <w:bCs/>
                      <w:w w:val="80"/>
                      <w:sz w:val="14"/>
                      <w:szCs w:val="20"/>
                      <w:lang w:eastAsia="ar-SA"/>
                    </w:rPr>
                    <w:t xml:space="preserve"> let)</w:t>
                  </w:r>
                </w:p>
              </w:tc>
            </w:tr>
          </w:tbl>
          <w:p w14:paraId="7F521D85" w14:textId="77777777" w:rsidR="00990736" w:rsidRDefault="00990736" w:rsidP="00BD7185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990736" w14:paraId="32180D03" w14:textId="77777777" w:rsidTr="00E17126">
        <w:trPr>
          <w:trHeight w:val="66"/>
        </w:trPr>
        <w:tc>
          <w:tcPr>
            <w:tcW w:w="11833" w:type="dxa"/>
            <w:vMerge/>
          </w:tcPr>
          <w:p w14:paraId="21405AB7" w14:textId="77777777" w:rsidR="00990736" w:rsidRDefault="00990736" w:rsidP="00990736">
            <w:pPr>
              <w:spacing w:before="20"/>
              <w:jc w:val="center"/>
              <w:rPr>
                <w:rFonts w:ascii="Arial" w:hAnsi="Arial" w:cs="Arial"/>
                <w:b/>
                <w:bCs/>
                <w:sz w:val="12"/>
                <w:szCs w:val="20"/>
                <w:lang w:eastAsia="ar-SA"/>
              </w:rPr>
            </w:pPr>
          </w:p>
        </w:tc>
        <w:tc>
          <w:tcPr>
            <w:tcW w:w="3567" w:type="dxa"/>
          </w:tcPr>
          <w:p w14:paraId="3CE4D6FA" w14:textId="77777777" w:rsidR="00990736" w:rsidRPr="00DF3DCB" w:rsidRDefault="00990736" w:rsidP="00990736">
            <w:pPr>
              <w:snapToGrid w:val="0"/>
              <w:rPr>
                <w:rFonts w:ascii="Arial" w:hAnsi="Arial" w:cs="Arial"/>
                <w:lang w:val="en-GB"/>
              </w:rPr>
            </w:pPr>
          </w:p>
        </w:tc>
      </w:tr>
      <w:tr w:rsidR="00E17126" w14:paraId="54D5A870" w14:textId="77777777" w:rsidTr="00E17126">
        <w:trPr>
          <w:trHeight w:val="2159"/>
        </w:trPr>
        <w:tc>
          <w:tcPr>
            <w:tcW w:w="11833" w:type="dxa"/>
            <w:vMerge/>
          </w:tcPr>
          <w:p w14:paraId="5FB7FDE9" w14:textId="77777777" w:rsidR="00E17126" w:rsidRDefault="00E17126" w:rsidP="00990736">
            <w:pPr>
              <w:spacing w:before="20"/>
              <w:jc w:val="center"/>
              <w:rPr>
                <w:rFonts w:ascii="Arial" w:hAnsi="Arial" w:cs="Arial"/>
                <w:b/>
                <w:bCs/>
                <w:sz w:val="12"/>
                <w:szCs w:val="20"/>
                <w:lang w:eastAsia="ar-SA"/>
              </w:rPr>
            </w:pPr>
          </w:p>
        </w:tc>
        <w:tc>
          <w:tcPr>
            <w:tcW w:w="35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53"/>
              <w:gridCol w:w="1388"/>
            </w:tblGrid>
            <w:tr w:rsidR="00E17126" w14:paraId="74437F9B" w14:textId="77777777" w:rsidTr="00635CB9">
              <w:tc>
                <w:tcPr>
                  <w:tcW w:w="2003" w:type="dxa"/>
                  <w:vAlign w:val="center"/>
                </w:tcPr>
                <w:p w14:paraId="15BF1567" w14:textId="09086102" w:rsidR="00E17126" w:rsidRPr="00635CB9" w:rsidRDefault="00E17126" w:rsidP="00990736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GB"/>
                    </w:rPr>
                  </w:pPr>
                  <w:proofErr w:type="spellStart"/>
                  <w:r w:rsidRPr="00635CB9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GB"/>
                    </w:rPr>
                    <w:t>Poplatek</w:t>
                  </w:r>
                  <w:proofErr w:type="spellEnd"/>
                  <w:r w:rsidRPr="00635CB9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GB"/>
                    </w:rPr>
                    <w:t xml:space="preserve"> / </w:t>
                  </w:r>
                  <w:proofErr w:type="spellStart"/>
                  <w:r w:rsidRPr="00635CB9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GB"/>
                    </w:rPr>
                    <w:t>sleva</w:t>
                  </w:r>
                  <w:proofErr w:type="spellEnd"/>
                  <w:r w:rsidRPr="00635CB9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 w:rsidRPr="00635CB9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GB"/>
                    </w:rPr>
                    <w:t>kočky</w:t>
                  </w:r>
                  <w:proofErr w:type="spellEnd"/>
                </w:p>
              </w:tc>
              <w:tc>
                <w:tcPr>
                  <w:tcW w:w="1416" w:type="dxa"/>
                  <w:vAlign w:val="center"/>
                </w:tcPr>
                <w:p w14:paraId="5EA4D31A" w14:textId="689691A3" w:rsidR="00E17126" w:rsidRPr="00635CB9" w:rsidRDefault="00E17126" w:rsidP="00990736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GB"/>
                    </w:rPr>
                  </w:pPr>
                  <w:r w:rsidRPr="00635CB9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GB"/>
                    </w:rPr>
                    <w:t>Cena</w:t>
                  </w:r>
                </w:p>
              </w:tc>
            </w:tr>
            <w:tr w:rsidR="00E17126" w14:paraId="5854278F" w14:textId="77777777" w:rsidTr="00635CB9">
              <w:tc>
                <w:tcPr>
                  <w:tcW w:w="2003" w:type="dxa"/>
                  <w:vAlign w:val="center"/>
                </w:tcPr>
                <w:p w14:paraId="5C83647A" w14:textId="7E534142" w:rsidR="00E17126" w:rsidRDefault="00E17126" w:rsidP="00990736">
                  <w:pPr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CatFeeOne"/>
                        <w:enabled/>
                        <w:calcOnExit w:val="0"/>
                        <w:textInput/>
                      </w:ffData>
                    </w:fldChar>
                  </w:r>
                  <w:bookmarkStart w:id="93" w:name="CatFeeOne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93"/>
                </w:p>
              </w:tc>
              <w:tc>
                <w:tcPr>
                  <w:tcW w:w="1416" w:type="dxa"/>
                  <w:vAlign w:val="center"/>
                </w:tcPr>
                <w:p w14:paraId="37B2903C" w14:textId="07051C27" w:rsidR="00E17126" w:rsidRDefault="00E17126" w:rsidP="00990736">
                  <w:pPr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CatPriceOne"/>
                        <w:enabled/>
                        <w:calcOnExit w:val="0"/>
                        <w:textInput/>
                      </w:ffData>
                    </w:fldChar>
                  </w:r>
                  <w:bookmarkStart w:id="94" w:name="CatPriceOne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94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t xml:space="preserve"> </w:t>
                  </w:r>
                </w:p>
              </w:tc>
            </w:tr>
            <w:tr w:rsidR="00E17126" w14:paraId="1AD60995" w14:textId="77777777" w:rsidTr="00635CB9">
              <w:tc>
                <w:tcPr>
                  <w:tcW w:w="2003" w:type="dxa"/>
                  <w:vAlign w:val="center"/>
                </w:tcPr>
                <w:p w14:paraId="2F7E8A04" w14:textId="49218A8E" w:rsidR="00E17126" w:rsidRDefault="00E17126" w:rsidP="00990736">
                  <w:pPr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CatFeeTwo"/>
                        <w:enabled/>
                        <w:calcOnExit w:val="0"/>
                        <w:textInput/>
                      </w:ffData>
                    </w:fldChar>
                  </w:r>
                  <w:bookmarkStart w:id="95" w:name="CatFeeTwo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95"/>
                </w:p>
              </w:tc>
              <w:tc>
                <w:tcPr>
                  <w:tcW w:w="1416" w:type="dxa"/>
                  <w:vAlign w:val="center"/>
                </w:tcPr>
                <w:p w14:paraId="248198F7" w14:textId="66611D29" w:rsidR="00E17126" w:rsidRDefault="00E17126" w:rsidP="00990736">
                  <w:pPr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CatPriceTwo"/>
                        <w:enabled/>
                        <w:calcOnExit w:val="0"/>
                        <w:textInput/>
                      </w:ffData>
                    </w:fldChar>
                  </w:r>
                  <w:bookmarkStart w:id="96" w:name="CatPriceTwo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96"/>
                </w:p>
              </w:tc>
            </w:tr>
            <w:tr w:rsidR="00E17126" w14:paraId="2CD99703" w14:textId="77777777" w:rsidTr="00635CB9">
              <w:tc>
                <w:tcPr>
                  <w:tcW w:w="2003" w:type="dxa"/>
                  <w:vAlign w:val="center"/>
                </w:tcPr>
                <w:p w14:paraId="203A6868" w14:textId="1FB86759" w:rsidR="00E17126" w:rsidRDefault="00E17126" w:rsidP="00990736">
                  <w:pPr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CatFeeThree"/>
                        <w:enabled/>
                        <w:calcOnExit w:val="0"/>
                        <w:textInput/>
                      </w:ffData>
                    </w:fldChar>
                  </w:r>
                  <w:bookmarkStart w:id="97" w:name="CatFeeThree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97"/>
                </w:p>
              </w:tc>
              <w:tc>
                <w:tcPr>
                  <w:tcW w:w="1416" w:type="dxa"/>
                  <w:vAlign w:val="center"/>
                </w:tcPr>
                <w:p w14:paraId="7BC417FF" w14:textId="2C057FCD" w:rsidR="00E17126" w:rsidRDefault="00E17126" w:rsidP="00990736">
                  <w:pPr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CatPriceThree"/>
                        <w:enabled/>
                        <w:calcOnExit w:val="0"/>
                        <w:textInput/>
                      </w:ffData>
                    </w:fldChar>
                  </w:r>
                  <w:bookmarkStart w:id="98" w:name="CatPriceThree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98"/>
                </w:p>
              </w:tc>
            </w:tr>
            <w:tr w:rsidR="00E17126" w14:paraId="5C23AACA" w14:textId="77777777" w:rsidTr="00635CB9">
              <w:tc>
                <w:tcPr>
                  <w:tcW w:w="2003" w:type="dxa"/>
                  <w:vAlign w:val="center"/>
                </w:tcPr>
                <w:p w14:paraId="32830DDB" w14:textId="23EFCB73" w:rsidR="00E17126" w:rsidRDefault="00E17126" w:rsidP="00990736">
                  <w:pPr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CatFeeFour"/>
                        <w:enabled/>
                        <w:calcOnExit w:val="0"/>
                        <w:textInput/>
                      </w:ffData>
                    </w:fldChar>
                  </w:r>
                  <w:bookmarkStart w:id="99" w:name="CatFeeFour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99"/>
                </w:p>
              </w:tc>
              <w:tc>
                <w:tcPr>
                  <w:tcW w:w="1416" w:type="dxa"/>
                  <w:vAlign w:val="center"/>
                </w:tcPr>
                <w:p w14:paraId="68B75423" w14:textId="2A6D0764" w:rsidR="00E17126" w:rsidRDefault="00E17126" w:rsidP="00990736">
                  <w:pPr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CatPriceFour"/>
                        <w:enabled/>
                        <w:calcOnExit w:val="0"/>
                        <w:textInput/>
                      </w:ffData>
                    </w:fldChar>
                  </w:r>
                  <w:bookmarkStart w:id="100" w:name="CatPriceFour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100"/>
                </w:p>
              </w:tc>
            </w:tr>
            <w:tr w:rsidR="00E17126" w14:paraId="18DBC0E7" w14:textId="77777777" w:rsidTr="00635CB9">
              <w:tc>
                <w:tcPr>
                  <w:tcW w:w="2003" w:type="dxa"/>
                  <w:vAlign w:val="center"/>
                </w:tcPr>
                <w:p w14:paraId="5F5BECAF" w14:textId="2FAA883C" w:rsidR="00E17126" w:rsidRDefault="00E17126" w:rsidP="00990736">
                  <w:pPr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CatFeeFive"/>
                        <w:enabled/>
                        <w:calcOnExit w:val="0"/>
                        <w:textInput/>
                      </w:ffData>
                    </w:fldChar>
                  </w:r>
                  <w:bookmarkStart w:id="101" w:name="CatFeeFive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101"/>
                </w:p>
              </w:tc>
              <w:tc>
                <w:tcPr>
                  <w:tcW w:w="1416" w:type="dxa"/>
                  <w:vAlign w:val="center"/>
                </w:tcPr>
                <w:p w14:paraId="6493E597" w14:textId="6907CE7B" w:rsidR="00E17126" w:rsidRDefault="00E17126" w:rsidP="00990736">
                  <w:pPr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CatPriceFive"/>
                        <w:enabled/>
                        <w:calcOnExit w:val="0"/>
                        <w:textInput/>
                      </w:ffData>
                    </w:fldChar>
                  </w:r>
                  <w:bookmarkStart w:id="102" w:name="CatPriceFive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102"/>
                </w:p>
              </w:tc>
            </w:tr>
            <w:tr w:rsidR="00E17126" w14:paraId="3031D857" w14:textId="77777777" w:rsidTr="00635CB9">
              <w:tc>
                <w:tcPr>
                  <w:tcW w:w="2003" w:type="dxa"/>
                  <w:vAlign w:val="center"/>
                </w:tcPr>
                <w:p w14:paraId="20CE2E72" w14:textId="72145594" w:rsidR="00E17126" w:rsidRDefault="00E17126" w:rsidP="00990736">
                  <w:pPr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CatFeeSix"/>
                        <w:enabled/>
                        <w:calcOnExit w:val="0"/>
                        <w:textInput/>
                      </w:ffData>
                    </w:fldChar>
                  </w:r>
                  <w:bookmarkStart w:id="103" w:name="CatFeeSix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103"/>
                </w:p>
              </w:tc>
              <w:tc>
                <w:tcPr>
                  <w:tcW w:w="1416" w:type="dxa"/>
                  <w:vAlign w:val="center"/>
                </w:tcPr>
                <w:p w14:paraId="20D89752" w14:textId="20CBF736" w:rsidR="00E17126" w:rsidRDefault="00E17126" w:rsidP="00990736">
                  <w:pPr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CatPriceSix"/>
                        <w:enabled/>
                        <w:calcOnExit w:val="0"/>
                        <w:textInput/>
                      </w:ffData>
                    </w:fldChar>
                  </w:r>
                  <w:bookmarkStart w:id="104" w:name="CatPriceSix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val="en-GB"/>
                    </w:rPr>
                    <w:t> 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GB"/>
                    </w:rPr>
                    <w:fldChar w:fldCharType="end"/>
                  </w:r>
                  <w:bookmarkEnd w:id="104"/>
                </w:p>
              </w:tc>
            </w:tr>
          </w:tbl>
          <w:p w14:paraId="3094BAF9" w14:textId="77777777" w:rsidR="00E17126" w:rsidRPr="00DF3DCB" w:rsidRDefault="00E17126" w:rsidP="00990736">
            <w:pPr>
              <w:snapToGrid w:val="0"/>
              <w:rPr>
                <w:rFonts w:ascii="Arial" w:hAnsi="Arial" w:cs="Arial"/>
                <w:lang w:val="en-GB"/>
              </w:rPr>
            </w:pPr>
          </w:p>
        </w:tc>
      </w:tr>
    </w:tbl>
    <w:p w14:paraId="508B3E4B" w14:textId="1D384DC1" w:rsidR="00BD7185" w:rsidRPr="00DF3DCB" w:rsidRDefault="00BD7185" w:rsidP="00635CB9">
      <w:pPr>
        <w:rPr>
          <w:rFonts w:ascii="Arial" w:hAnsi="Arial" w:cs="Arial"/>
          <w:lang w:val="en-GB"/>
        </w:rPr>
      </w:pPr>
    </w:p>
    <w:sectPr w:rsidR="00BD7185" w:rsidRPr="00DF3DCB" w:rsidSect="00635CB9">
      <w:pgSz w:w="16840" w:h="11907" w:orient="landscape" w:code="9"/>
      <w:pgMar w:top="720" w:right="720" w:bottom="720" w:left="720" w:header="709" w:footer="709" w:gutter="0"/>
      <w:paperSrc w:first="1" w:other="1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8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D0"/>
    <w:rsid w:val="00012282"/>
    <w:rsid w:val="00030C9F"/>
    <w:rsid w:val="00091BAD"/>
    <w:rsid w:val="000B0C9D"/>
    <w:rsid w:val="000F35F8"/>
    <w:rsid w:val="001373F8"/>
    <w:rsid w:val="001A23EC"/>
    <w:rsid w:val="0021169C"/>
    <w:rsid w:val="002228B5"/>
    <w:rsid w:val="0022617A"/>
    <w:rsid w:val="002C1A4B"/>
    <w:rsid w:val="003114C4"/>
    <w:rsid w:val="003466C6"/>
    <w:rsid w:val="00370134"/>
    <w:rsid w:val="003A1DA3"/>
    <w:rsid w:val="00404208"/>
    <w:rsid w:val="0040500B"/>
    <w:rsid w:val="00431F07"/>
    <w:rsid w:val="004529B1"/>
    <w:rsid w:val="00455F68"/>
    <w:rsid w:val="00456E1D"/>
    <w:rsid w:val="00481502"/>
    <w:rsid w:val="004820C8"/>
    <w:rsid w:val="00497386"/>
    <w:rsid w:val="004A6965"/>
    <w:rsid w:val="004C1931"/>
    <w:rsid w:val="004E7BC4"/>
    <w:rsid w:val="004F0293"/>
    <w:rsid w:val="00547A3A"/>
    <w:rsid w:val="005859A2"/>
    <w:rsid w:val="006218E1"/>
    <w:rsid w:val="00635CB9"/>
    <w:rsid w:val="0067518A"/>
    <w:rsid w:val="006B651E"/>
    <w:rsid w:val="00775409"/>
    <w:rsid w:val="007F266A"/>
    <w:rsid w:val="00833EFC"/>
    <w:rsid w:val="00864C2A"/>
    <w:rsid w:val="008A0C0B"/>
    <w:rsid w:val="0095507F"/>
    <w:rsid w:val="009731BC"/>
    <w:rsid w:val="00990736"/>
    <w:rsid w:val="009953B7"/>
    <w:rsid w:val="009B5570"/>
    <w:rsid w:val="00A11472"/>
    <w:rsid w:val="00A24D12"/>
    <w:rsid w:val="00A55116"/>
    <w:rsid w:val="00A636DA"/>
    <w:rsid w:val="00A65F3F"/>
    <w:rsid w:val="00AA1A8F"/>
    <w:rsid w:val="00B17BF4"/>
    <w:rsid w:val="00B610D0"/>
    <w:rsid w:val="00BD7185"/>
    <w:rsid w:val="00BF58F2"/>
    <w:rsid w:val="00C17CC5"/>
    <w:rsid w:val="00C203AD"/>
    <w:rsid w:val="00C403DE"/>
    <w:rsid w:val="00CE0C5B"/>
    <w:rsid w:val="00CE1C65"/>
    <w:rsid w:val="00CF1C6C"/>
    <w:rsid w:val="00D1453F"/>
    <w:rsid w:val="00DC28C4"/>
    <w:rsid w:val="00DD3307"/>
    <w:rsid w:val="00DD5458"/>
    <w:rsid w:val="00DF3DCB"/>
    <w:rsid w:val="00E17126"/>
    <w:rsid w:val="00E633E6"/>
    <w:rsid w:val="00E72BED"/>
    <w:rsid w:val="00E7626D"/>
    <w:rsid w:val="00EF651C"/>
    <w:rsid w:val="00F03D3E"/>
    <w:rsid w:val="00F1067C"/>
    <w:rsid w:val="00F24CEB"/>
    <w:rsid w:val="00FC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6C1D15A"/>
  <w15:chartTrackingRefBased/>
  <w15:docId w15:val="{2618F894-D9DB-CE4A-9BC3-6581EECB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Z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093C"/>
    <w:pPr>
      <w:widowControl w:val="0"/>
    </w:pPr>
    <w:rPr>
      <w:sz w:val="24"/>
      <w:szCs w:val="24"/>
      <w:lang w:val="de-DE" w:eastAsia="da-DK"/>
    </w:rPr>
  </w:style>
  <w:style w:type="paragraph" w:styleId="Heading1">
    <w:name w:val="heading 1"/>
    <w:basedOn w:val="Normal"/>
    <w:next w:val="Normal"/>
    <w:qFormat/>
    <w:rsid w:val="00D6093C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D6093C"/>
    <w:pPr>
      <w:keepNext/>
      <w:outlineLvl w:val="2"/>
    </w:pPr>
    <w:rPr>
      <w:rFonts w:ascii="Arial" w:hAnsi="Arial" w:cs="Arial"/>
      <w:b/>
      <w:bCs/>
      <w:sz w:val="14"/>
      <w:szCs w:val="14"/>
    </w:rPr>
  </w:style>
  <w:style w:type="paragraph" w:styleId="Heading4">
    <w:name w:val="heading 4"/>
    <w:basedOn w:val="Normal"/>
    <w:next w:val="Normal"/>
    <w:qFormat/>
    <w:rsid w:val="00D6093C"/>
    <w:pPr>
      <w:keepNext/>
      <w:spacing w:before="20"/>
      <w:outlineLvl w:val="3"/>
    </w:pPr>
    <w:rPr>
      <w:rFonts w:ascii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D6093C"/>
    <w:pPr>
      <w:widowControl/>
      <w:tabs>
        <w:tab w:val="left" w:pos="8280"/>
      </w:tabs>
      <w:jc w:val="center"/>
    </w:pPr>
    <w:rPr>
      <w:rFonts w:ascii="Arial" w:hAnsi="Arial" w:cs="Arial"/>
      <w:b/>
      <w:sz w:val="32"/>
      <w:lang w:val="fr-FR" w:eastAsia="fr-FR"/>
    </w:rPr>
  </w:style>
  <w:style w:type="table" w:styleId="TableGrid">
    <w:name w:val="Table Grid"/>
    <w:basedOn w:val="TableNormal"/>
    <w:rsid w:val="009907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HARLES\FIFe\Website\Rules-Forms\Secured\Forms\Show%20entry%20form\FIFe%20Entryform%20010120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C:\CHARLES\FIFe\Website\Rules-Forms\Secured\Forms\Show entry form\FIFe Entryform 01012011.dot</Template>
  <TotalTime>221</TotalTime>
  <Pages>1</Pages>
  <Words>566</Words>
  <Characters>3229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FIFe show entry form</vt:lpstr>
      <vt:lpstr>FIFe Entryform</vt:lpstr>
    </vt:vector>
  </TitlesOfParts>
  <Company>CSAS</Company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FIFe show entry form</dc:title>
  <dc:subject/>
  <dc:creator>FIFe</dc:creator>
  <cp:keywords/>
  <cp:lastModifiedBy>Ondřej Man</cp:lastModifiedBy>
  <cp:revision>38</cp:revision>
  <cp:lastPrinted>2024-08-03T18:04:00Z</cp:lastPrinted>
  <dcterms:created xsi:type="dcterms:W3CDTF">2024-08-03T08:56:00Z</dcterms:created>
  <dcterms:modified xsi:type="dcterms:W3CDTF">2024-10-01T15:00:00Z</dcterms:modified>
</cp:coreProperties>
</file>